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356"/>
        <w:tblW w:w="10080" w:type="dxa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46D34" w:rsidTr="003938F4">
        <w:trPr>
          <w:trHeight w:val="756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246D34" w:rsidRDefault="00AD6E6B" w:rsidP="003938F4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246D34" w:rsidRDefault="00336B6F" w:rsidP="003938F4">
            <w:pPr>
              <w:pStyle w:val="Kop1"/>
              <w:rPr>
                <w:lang w:val="nl-NL"/>
              </w:rPr>
            </w:pPr>
            <w:r w:rsidRPr="00246D34">
              <w:rPr>
                <w:lang w:val="nl-NL"/>
              </w:rPr>
              <w:t>Offerte</w:t>
            </w:r>
          </w:p>
        </w:tc>
      </w:tr>
      <w:tr w:rsidR="00F56369" w:rsidRPr="00246D34" w:rsidTr="003938F4">
        <w:trPr>
          <w:trHeight w:val="288"/>
        </w:trPr>
        <w:sdt>
          <w:sdtPr>
            <w:rPr>
              <w:lang w:val="nl-NL"/>
            </w:rPr>
            <w:id w:val="716560723"/>
            <w:placeholder>
              <w:docPart w:val="011AF6707713497FA4CC202840E236F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1B489B" w:rsidRDefault="003938F4" w:rsidP="003938F4">
                <w:pPr>
                  <w:pStyle w:val="slogan"/>
                  <w:rPr>
                    <w:lang w:val="nl-NL"/>
                  </w:rPr>
                </w:pPr>
                <w:proofErr w:type="spellStart"/>
                <w:r>
                  <w:rPr>
                    <w:lang w:val="nl-NL"/>
                  </w:rPr>
                  <w:t>All</w:t>
                </w:r>
                <w:proofErr w:type="spellEnd"/>
                <w:r>
                  <w:rPr>
                    <w:lang w:val="nl-NL"/>
                  </w:rPr>
                  <w:t xml:space="preserve"> </w:t>
                </w:r>
                <w:proofErr w:type="spellStart"/>
                <w:r>
                  <w:rPr>
                    <w:lang w:val="nl-NL"/>
                  </w:rPr>
                  <w:t>you</w:t>
                </w:r>
                <w:proofErr w:type="spellEnd"/>
                <w:r>
                  <w:rPr>
                    <w:lang w:val="nl-NL"/>
                  </w:rPr>
                  <w:t xml:space="preserve"> </w:t>
                </w:r>
                <w:proofErr w:type="spellStart"/>
                <w:r>
                  <w:rPr>
                    <w:lang w:val="nl-NL"/>
                  </w:rPr>
                  <w:t>need</w:t>
                </w:r>
                <w:proofErr w:type="spellEnd"/>
              </w:p>
              <w:p w:rsidR="00F56369" w:rsidRPr="00246D34" w:rsidRDefault="001B489B" w:rsidP="003938F4">
                <w:pPr>
                  <w:pStyle w:val="slogan"/>
                  <w:rPr>
                    <w:lang w:val="nl-NL"/>
                  </w:rPr>
                </w:pPr>
                <w:r>
                  <w:rPr>
                    <w:lang w:val="nl-NL"/>
                  </w:rPr>
                  <w:t>Vervaldatum:1-11-2015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246D34" w:rsidRDefault="00336B6F" w:rsidP="003938F4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3E9C06DAC07E41F998F230A27300CA4A"/>
                </w:placeholder>
                <w:date w:fullDate="2015-09-1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1B489B">
                  <w:rPr>
                    <w:lang w:val="nl-NL"/>
                  </w:rPr>
                  <w:t>18-9-2015</w:t>
                </w:r>
              </w:sdtContent>
            </w:sdt>
          </w:p>
          <w:p w:rsidR="00663E19" w:rsidRPr="00246D34" w:rsidRDefault="00336B6F" w:rsidP="000E3C73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 </w:t>
            </w:r>
            <w:sdt>
              <w:sdtPr>
                <w:rPr>
                  <w:lang w:val="nl-NL"/>
                </w:rPr>
                <w:id w:val="716560728"/>
                <w:placeholder>
                  <w:docPart w:val="3F5AF0A504814F69A7D6E50BC146898A"/>
                </w:placeholder>
              </w:sdtPr>
              <w:sdtEndPr/>
              <w:sdtContent>
                <w:r w:rsidR="000E3C73">
                  <w:rPr>
                    <w:lang w:val="nl-NL"/>
                  </w:rPr>
                  <w:t>2</w:t>
                </w:r>
              </w:sdtContent>
            </w:sdt>
          </w:p>
        </w:tc>
      </w:tr>
      <w:tr w:rsidR="00FF6275" w:rsidRPr="00246D34" w:rsidTr="003938F4">
        <w:trPr>
          <w:trHeight w:val="1155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FF6275" w:rsidRPr="00246D34" w:rsidRDefault="00336B6F" w:rsidP="003938F4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D9CFF2E16FB8482694D4DD6EEAEC9504"/>
              </w:placeholder>
            </w:sdtPr>
            <w:sdtEndPr/>
            <w:sdtContent>
              <w:p w:rsidR="00304BC4" w:rsidRPr="00246D34" w:rsidRDefault="001B489B" w:rsidP="001B489B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 </w:t>
                </w:r>
                <w:sdt>
                  <w:sdtPr>
                    <w:rPr>
                      <w:lang w:val="nl-NL"/>
                    </w:rPr>
                    <w:id w:val="-540274432"/>
                    <w:placeholder>
                      <w:docPart w:val="4E090A90EC0E4EB7AA556BC0055300D9"/>
                    </w:placeholder>
                  </w:sdtPr>
                  <w:sdtEndPr/>
                  <w:sdtContent>
                    <w:proofErr w:type="spellStart"/>
                    <w:r>
                      <w:rPr>
                        <w:lang w:val="nl-NL"/>
                      </w:rPr>
                      <w:t>M.Wijnands</w:t>
                    </w:r>
                    <w:proofErr w:type="spellEnd"/>
                  </w:sdtContent>
                </w:sdt>
                <w:r>
                  <w:rPr>
                    <w:lang w:val="nl-NL"/>
                  </w:rPr>
                  <w:t xml:space="preserve"> 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81"/>
              <w:placeholder>
                <w:docPart w:val="9771EDA64A16442F994CBF39F6359E6E"/>
              </w:placeholder>
            </w:sdtPr>
            <w:sdtEndPr/>
            <w:sdtContent>
              <w:p w:rsidR="00304BC4" w:rsidRPr="00246D34" w:rsidRDefault="001B489B" w:rsidP="003938F4">
                <w:pPr>
                  <w:pStyle w:val="rightalignedtext"/>
                  <w:rPr>
                    <w:lang w:val="nl-NL"/>
                  </w:rPr>
                </w:pPr>
                <w:proofErr w:type="spellStart"/>
                <w:r>
                  <w:rPr>
                    <w:color w:val="808080"/>
                    <w:lang w:val="nl-NL"/>
                  </w:rPr>
                  <w:t>IDcollege</w:t>
                </w:r>
                <w:proofErr w:type="spellEnd"/>
                <w:r>
                  <w:rPr>
                    <w:color w:val="808080"/>
                    <w:lang w:val="nl-NL"/>
                  </w:rPr>
                  <w:t xml:space="preserve"> </w:t>
                </w:r>
              </w:p>
            </w:sdtContent>
          </w:sdt>
          <w:sdt>
            <w:sdtPr>
              <w:rPr>
                <w:lang w:val="nl-NL"/>
              </w:rPr>
              <w:id w:val="716560484"/>
              <w:placeholder>
                <w:docPart w:val="153862F4A4064D8D87E5C53BCC8813C8"/>
              </w:placeholder>
            </w:sdtPr>
            <w:sdtEndPr>
              <w:rPr>
                <w:rFonts w:asciiTheme="majorHAnsi" w:hAnsiTheme="majorHAnsi" w:cstheme="majorHAnsi"/>
                <w:sz w:val="14"/>
              </w:rPr>
            </w:sdtEndPr>
            <w:sdtContent>
              <w:p w:rsidR="00304BC4" w:rsidRPr="001B489B" w:rsidRDefault="001B489B" w:rsidP="003938F4">
                <w:pPr>
                  <w:pStyle w:val="rightalignedtext"/>
                  <w:rPr>
                    <w:rFonts w:asciiTheme="majorHAnsi" w:hAnsiTheme="majorHAnsi" w:cstheme="majorHAnsi"/>
                    <w:sz w:val="14"/>
                    <w:lang w:val="nl-NL"/>
                  </w:rPr>
                </w:pPr>
                <w:r w:rsidRPr="001B489B">
                  <w:rPr>
                    <w:rFonts w:asciiTheme="majorHAnsi" w:hAnsiTheme="majorHAnsi" w:cstheme="majorHAnsi"/>
                    <w:b w:val="0"/>
                    <w:color w:val="222222"/>
                    <w:szCs w:val="20"/>
                    <w:shd w:val="clear" w:color="auto" w:fill="FFFFFF"/>
                  </w:rPr>
                  <w:t xml:space="preserve"> Van </w:t>
                </w:r>
                <w:proofErr w:type="spellStart"/>
                <w:r w:rsidRPr="001B489B">
                  <w:rPr>
                    <w:rFonts w:asciiTheme="majorHAnsi" w:hAnsiTheme="majorHAnsi" w:cstheme="majorHAnsi"/>
                    <w:b w:val="0"/>
                    <w:color w:val="222222"/>
                    <w:szCs w:val="20"/>
                    <w:shd w:val="clear" w:color="auto" w:fill="FFFFFF"/>
                  </w:rPr>
                  <w:t>Doornenplantsoen</w:t>
                </w:r>
                <w:proofErr w:type="spellEnd"/>
                <w:r w:rsidRPr="001B489B">
                  <w:rPr>
                    <w:rFonts w:asciiTheme="majorHAnsi" w:hAnsiTheme="majorHAnsi" w:cstheme="majorHAnsi"/>
                    <w:b w:val="0"/>
                    <w:color w:val="222222"/>
                    <w:szCs w:val="20"/>
                    <w:shd w:val="clear" w:color="auto" w:fill="FFFFFF"/>
                  </w:rPr>
                  <w:t xml:space="preserve"> 11</w:t>
                </w:r>
              </w:p>
            </w:sdtContent>
          </w:sdt>
          <w:sdt>
            <w:sdtPr>
              <w:rPr>
                <w:lang w:val="nl-NL"/>
              </w:rPr>
              <w:id w:val="716560486"/>
              <w:placeholder>
                <w:docPart w:val="BD88F40D885347A1BEEFC95F8914DCEA"/>
              </w:placeholder>
            </w:sdtPr>
            <w:sdtEndPr/>
            <w:sdtContent>
              <w:p w:rsidR="00304BC4" w:rsidRPr="00246D34" w:rsidRDefault="001B489B" w:rsidP="003938F4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 </w:t>
                </w:r>
                <w:sdt>
                  <w:sdtPr>
                    <w:rPr>
                      <w:lang w:val="nl-NL"/>
                    </w:rPr>
                    <w:id w:val="520671608"/>
                    <w:placeholder>
                      <w:docPart w:val="E15FE8EFAB1945D99F9A28E071AA34E5"/>
                    </w:placeholder>
                  </w:sdtPr>
                  <w:sdtEndPr/>
                  <w:sdtContent>
                    <w:r>
                      <w:rPr>
                        <w:lang w:val="nl-NL"/>
                      </w:rPr>
                      <w:t>2722ZA,Zoetermee</w:t>
                    </w:r>
                    <w:bookmarkStart w:id="0" w:name="_GoBack"/>
                    <w:bookmarkEnd w:id="0"/>
                    <w:r>
                      <w:rPr>
                        <w:lang w:val="nl-NL"/>
                      </w:rPr>
                      <w:t>r</w:t>
                    </w:r>
                  </w:sdtContent>
                </w:sdt>
                <w:r>
                  <w:rPr>
                    <w:lang w:val="nl-NL"/>
                  </w:rPr>
                  <w:t xml:space="preserve"> </w:t>
                </w:r>
              </w:p>
            </w:sdtContent>
          </w:sdt>
          <w:sdt>
            <w:sdtPr>
              <w:rPr>
                <w:color w:val="808080"/>
                <w:lang w:val="nl-NL"/>
              </w:rPr>
              <w:id w:val="716560491"/>
              <w:placeholder>
                <w:docPart w:val="352DB3F519224CB0B961A11365752A0C"/>
              </w:placeholder>
            </w:sdtPr>
            <w:sdtEndPr/>
            <w:sdtContent>
              <w:p w:rsidR="00FF6275" w:rsidRPr="001B489B" w:rsidRDefault="001B489B" w:rsidP="001B489B">
                <w:pPr>
                  <w:pStyle w:val="rightalignedtext"/>
                  <w:rPr>
                    <w:rFonts w:asciiTheme="majorHAnsi" w:hAnsiTheme="majorHAnsi" w:cstheme="majorHAnsi"/>
                    <w:b w:val="0"/>
                    <w:color w:val="auto"/>
                    <w:lang w:val="nl-NL"/>
                  </w:rPr>
                </w:pPr>
                <w:r>
                  <w:rPr>
                    <w:color w:val="808080"/>
                    <w:lang w:val="nl-NL"/>
                  </w:rPr>
                  <w:t xml:space="preserve"> </w:t>
                </w:r>
                <w:sdt>
                  <w:sdtPr>
                    <w:rPr>
                      <w:color w:val="808080"/>
                      <w:lang w:val="nl-NL"/>
                    </w:rPr>
                    <w:id w:val="-1337077760"/>
                    <w:placeholder>
                      <w:docPart w:val="948A5AECB3B4401ABEE480B60156CD62"/>
                    </w:placeholder>
                  </w:sdtPr>
                  <w:sdtEndPr>
                    <w:rPr>
                      <w:rFonts w:asciiTheme="majorHAnsi" w:hAnsiTheme="majorHAnsi" w:cstheme="majorHAnsi"/>
                      <w:b w:val="0"/>
                      <w:color w:val="auto"/>
                    </w:rPr>
                  </w:sdtEndPr>
                  <w:sdtContent>
                    <w:hyperlink r:id="rId8" w:tooltip="Bellen via Hangouts" w:history="1">
                      <w:r w:rsidRPr="00DA1880">
                        <w:rPr>
                          <w:rStyle w:val="Hyperlink"/>
                          <w:rFonts w:asciiTheme="majorHAnsi" w:hAnsiTheme="majorHAnsi" w:cstheme="majorHAnsi"/>
                          <w:b w:val="0"/>
                          <w:color w:val="auto"/>
                          <w:u w:val="none"/>
                          <w:shd w:val="clear" w:color="auto" w:fill="FFFFFF"/>
                        </w:rPr>
                        <w:t>079 330 0800</w:t>
                      </w:r>
                    </w:hyperlink>
                  </w:sdtContent>
                </w:sdt>
                <w:r>
                  <w:rPr>
                    <w:color w:val="808080"/>
                    <w:lang w:val="nl-NL"/>
                  </w:rPr>
                  <w:t xml:space="preserve"> </w:t>
                </w:r>
              </w:p>
            </w:sdtContent>
          </w:sdt>
        </w:tc>
      </w:tr>
    </w:tbl>
    <w:p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1B489B" w:rsidP="002455B1">
            <w:pPr>
              <w:rPr>
                <w:lang w:val="nl-NL"/>
              </w:rPr>
            </w:pPr>
            <w:r>
              <w:rPr>
                <w:lang w:val="nl-NL"/>
              </w:rPr>
              <w:t>Vincent Toonen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1B489B" w:rsidP="002455B1">
            <w:pPr>
              <w:rPr>
                <w:lang w:val="nl-NL"/>
              </w:rPr>
            </w:pPr>
            <w:r>
              <w:rPr>
                <w:lang w:val="nl-NL"/>
              </w:rPr>
              <w:t>PC verkopen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1B489B" w:rsidP="002455B1">
            <w:pPr>
              <w:rPr>
                <w:lang w:val="nl-NL"/>
              </w:rPr>
            </w:pPr>
            <w:r>
              <w:rPr>
                <w:lang w:val="nl-NL"/>
              </w:rPr>
              <w:t>Online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1B489B" w:rsidP="002455B1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1B489B" w:rsidP="002455B1">
            <w:pPr>
              <w:rPr>
                <w:lang w:val="nl-NL"/>
              </w:rPr>
            </w:pPr>
            <w:r>
              <w:rPr>
                <w:lang w:val="nl-NL"/>
              </w:rPr>
              <w:t>19-9-2015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246D34" w:rsidRDefault="001B489B" w:rsidP="002455B1">
            <w:pPr>
              <w:rPr>
                <w:lang w:val="nl-NL"/>
              </w:rPr>
            </w:pPr>
            <w:r>
              <w:rPr>
                <w:lang w:val="nl-NL"/>
              </w:rPr>
              <w:t>1-11-2015</w:t>
            </w:r>
          </w:p>
        </w:tc>
      </w:tr>
    </w:tbl>
    <w:p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949"/>
        <w:gridCol w:w="2552"/>
        <w:gridCol w:w="2090"/>
        <w:gridCol w:w="1635"/>
        <w:gridCol w:w="1391"/>
        <w:gridCol w:w="1463"/>
      </w:tblGrid>
      <w:tr w:rsidR="003444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1B489B" w:rsidRDefault="00D855A6" w:rsidP="00AA16FA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</w:rPr>
              <w:t>Gigabyte GA-H81M-S1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Moederbord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D855A6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855A6">
              <w:rPr>
                <w:lang w:val="nl-NL"/>
              </w:rPr>
              <w:t>41,95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D855A6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855A6">
              <w:rPr>
                <w:lang w:val="nl-NL"/>
              </w:rPr>
              <w:t>41,95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>Club 3D GeForce GT520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Videokaart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€42,50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A333CF" w:rsidP="00AA16FA">
            <w:pPr>
              <w:rPr>
                <w:lang w:val="nl-NL"/>
              </w:rPr>
            </w:pPr>
            <w:hyperlink r:id="rId9" w:history="1">
              <w:r w:rsidR="001B489B" w:rsidRPr="00A1731E">
                <w:rPr>
                  <w:rFonts w:ascii="Microsoft Sans Serif" w:hAnsi="Microsoft Sans Serif" w:cs="Microsoft Sans Serif"/>
                  <w:szCs w:val="16"/>
                </w:rPr>
                <w:t>AMD A4-6300 Tray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Processor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€45,68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€45,68</w:t>
            </w:r>
          </w:p>
        </w:tc>
      </w:tr>
      <w:tr w:rsidR="00B629A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1B489B" w:rsidRDefault="00A333CF" w:rsidP="00AA16FA">
            <w:pPr>
              <w:rPr>
                <w:lang w:val="nl-NL"/>
              </w:rPr>
            </w:pPr>
            <w:hyperlink r:id="rId10" w:history="1">
              <w:r w:rsidR="001B489B" w:rsidRPr="001B489B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Crucial </w:t>
              </w:r>
              <w:proofErr w:type="spellStart"/>
              <w:r w:rsidR="001B489B" w:rsidRPr="001B489B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Ballistix</w:t>
              </w:r>
              <w:proofErr w:type="spellEnd"/>
              <w:r w:rsidR="001B489B" w:rsidRPr="001B489B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 xml:space="preserve"> Sport BLS2CP8G3D1609DS1S00CEU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Geheugen Intern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€75,95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€75,95</w:t>
            </w: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1B489B" w:rsidP="00AA16FA">
            <w:pPr>
              <w:rPr>
                <w:lang w:val="nl-NL"/>
              </w:rPr>
            </w:pPr>
            <w:proofErr w:type="spellStart"/>
            <w:r w:rsidRPr="00A1731E">
              <w:rPr>
                <w:rFonts w:ascii="Microsoft Sans Serif" w:hAnsi="Microsoft Sans Serif" w:cs="Microsoft Sans Serif"/>
                <w:szCs w:val="16"/>
              </w:rPr>
              <w:t>Noctua</w:t>
            </w:r>
            <w:proofErr w:type="spellEnd"/>
            <w:r w:rsidRPr="00A1731E">
              <w:rPr>
                <w:rFonts w:ascii="Microsoft Sans Serif" w:hAnsi="Microsoft Sans Serif" w:cs="Microsoft Sans Serif"/>
                <w:szCs w:val="16"/>
              </w:rPr>
              <w:t xml:space="preserve"> NH-D14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1B489B" w:rsidP="00AA16FA">
            <w:pPr>
              <w:rPr>
                <w:lang w:val="nl-NL"/>
              </w:rPr>
            </w:pPr>
            <w:r>
              <w:rPr>
                <w:lang w:val="nl-NL"/>
              </w:rPr>
              <w:t>Processor Koeling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€62,95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1B489B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€62,95</w:t>
            </w: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3444B1" w:rsidP="00AA16FA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>Be Quiet! System Power 7 300W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Voeding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€32,95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€32,95</w:t>
            </w:r>
          </w:p>
        </w:tc>
      </w:tr>
      <w:tr w:rsidR="00F1113C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3444B1" w:rsidP="00AA16FA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>Samsung 850 EVO mSATA 120GB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246D34" w:rsidRDefault="003444B1" w:rsidP="00AA16F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Solit</w:t>
            </w:r>
            <w:proofErr w:type="spellEnd"/>
            <w:r>
              <w:rPr>
                <w:lang w:val="nl-NL"/>
              </w:rPr>
              <w:t xml:space="preserve"> state drive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€71,17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€71,17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D855A6" w:rsidP="00AA16FA">
            <w:pPr>
              <w:rPr>
                <w:lang w:val="nl-NL"/>
              </w:rPr>
            </w:pPr>
            <w:r>
              <w:rPr>
                <w:rFonts w:ascii="Microsoft Sans Serif" w:hAnsi="Microsoft Sans Serif" w:cs="Microsoft Sans Serif"/>
                <w:szCs w:val="16"/>
              </w:rPr>
              <w:t xml:space="preserve">Hitachi </w:t>
            </w:r>
            <w:proofErr w:type="spellStart"/>
            <w:r>
              <w:rPr>
                <w:rFonts w:ascii="Microsoft Sans Serif" w:hAnsi="Microsoft Sans Serif" w:cs="Microsoft Sans Serif"/>
                <w:szCs w:val="16"/>
              </w:rPr>
              <w:t>Deskstar</w:t>
            </w:r>
            <w:proofErr w:type="spellEnd"/>
            <w:r>
              <w:rPr>
                <w:rFonts w:ascii="Microsoft Sans Serif" w:hAnsi="Microsoft Sans Serif" w:cs="Microsoft Sans Serif"/>
                <w:szCs w:val="16"/>
              </w:rPr>
              <w:t xml:space="preserve"> 7K1000.C SATA6Gb/s 500 GB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Interne harde schrijf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D855A6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855A6">
              <w:rPr>
                <w:lang w:val="nl-NL"/>
              </w:rPr>
              <w:t>39,99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D855A6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</w:t>
            </w:r>
            <w:r w:rsidR="00D855A6">
              <w:rPr>
                <w:lang w:val="nl-NL"/>
              </w:rPr>
              <w:t>39,99</w:t>
            </w:r>
          </w:p>
        </w:tc>
      </w:tr>
      <w:tr w:rsidR="002455B1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3444B1" w:rsidP="00AA16FA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>Fractal Design CORE 2300</w:t>
            </w:r>
            <w:r w:rsidRPr="00A1731E">
              <w:rPr>
                <w:rFonts w:ascii="Microsoft Sans Serif" w:hAnsi="Microsoft Sans Serif" w:cs="Microsoft Sans Serif"/>
                <w:szCs w:val="16"/>
              </w:rPr>
              <w:tab/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Behuizing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€49,80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€49,80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 xml:space="preserve">Asus </w:t>
            </w:r>
            <w:proofErr w:type="spellStart"/>
            <w:r w:rsidRPr="00A1731E">
              <w:rPr>
                <w:rFonts w:ascii="Microsoft Sans Serif" w:hAnsi="Microsoft Sans Serif" w:cs="Microsoft Sans Serif"/>
                <w:szCs w:val="16"/>
              </w:rPr>
              <w:t>Xonar</w:t>
            </w:r>
            <w:proofErr w:type="spellEnd"/>
            <w:r w:rsidRPr="00A1731E">
              <w:rPr>
                <w:rFonts w:ascii="Microsoft Sans Serif" w:hAnsi="Microsoft Sans Serif" w:cs="Microsoft Sans Serif"/>
                <w:szCs w:val="16"/>
              </w:rPr>
              <w:t xml:space="preserve"> DSX</w:t>
            </w:r>
            <w:r w:rsidRPr="00A1731E">
              <w:rPr>
                <w:rFonts w:ascii="Microsoft Sans Serif" w:hAnsi="Microsoft Sans Serif" w:cs="Microsoft Sans Serif"/>
                <w:szCs w:val="16"/>
              </w:rPr>
              <w:tab/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Geluidskaart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€43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€43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Linux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OS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Gratis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3444B1" w:rsidRDefault="003444B1" w:rsidP="00AA16FA">
            <w:pPr>
              <w:rPr>
                <w:lang w:val="nl-NL"/>
              </w:rPr>
            </w:pPr>
          </w:p>
          <w:p w:rsidR="003444B1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3444B1" w:rsidRDefault="003444B1" w:rsidP="00AA16FA">
            <w:pPr>
              <w:rPr>
                <w:lang w:val="nl-NL"/>
              </w:rPr>
            </w:pPr>
          </w:p>
          <w:p w:rsidR="003444B1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3444B1" w:rsidRDefault="003444B1" w:rsidP="00AA16FA">
            <w:pPr>
              <w:rPr>
                <w:lang w:val="nl-NL"/>
              </w:rPr>
            </w:pPr>
          </w:p>
          <w:p w:rsidR="003444B1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:rsidR="003444B1" w:rsidRDefault="003444B1" w:rsidP="00AA16FA">
            <w:pPr>
              <w:rPr>
                <w:lang w:val="nl-NL"/>
              </w:rPr>
            </w:pPr>
          </w:p>
          <w:p w:rsidR="003444B1" w:rsidRPr="00246D34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444B1" w:rsidRDefault="003444B1" w:rsidP="00AA16FA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>CM Storm Mizar</w:t>
            </w:r>
          </w:p>
          <w:p w:rsidR="003444B1" w:rsidRDefault="003444B1" w:rsidP="003444B1">
            <w:pPr>
              <w:rPr>
                <w:rFonts w:ascii="Microsoft Sans Serif" w:hAnsi="Microsoft Sans Serif" w:cs="Microsoft Sans Serif"/>
                <w:szCs w:val="16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  <w:r w:rsidRPr="00A1731E">
              <w:rPr>
                <w:rFonts w:ascii="Microsoft Sans Serif" w:hAnsi="Microsoft Sans Serif" w:cs="Microsoft Sans Serif"/>
                <w:szCs w:val="16"/>
              </w:rPr>
              <w:t>Logitech K120 (</w:t>
            </w:r>
            <w:proofErr w:type="spellStart"/>
            <w:r w:rsidRPr="00A1731E">
              <w:rPr>
                <w:rFonts w:ascii="Microsoft Sans Serif" w:hAnsi="Microsoft Sans Serif" w:cs="Microsoft Sans Serif"/>
                <w:szCs w:val="16"/>
              </w:rPr>
              <w:t>internationaal</w:t>
            </w:r>
            <w:proofErr w:type="spellEnd"/>
            <w:r w:rsidRPr="00A1731E">
              <w:rPr>
                <w:rFonts w:ascii="Microsoft Sans Serif" w:hAnsi="Microsoft Sans Serif" w:cs="Microsoft Sans Serif"/>
                <w:szCs w:val="16"/>
              </w:rPr>
              <w:t>)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  <w:r w:rsidRPr="003444B1">
              <w:rPr>
                <w:rFonts w:ascii="Microsoft Sans Serif" w:hAnsi="Microsoft Sans Serif" w:cs="Microsoft Sans Serif"/>
                <w:szCs w:val="16"/>
              </w:rPr>
              <w:t xml:space="preserve"> </w:t>
            </w:r>
            <w:hyperlink r:id="rId11" w:history="1">
              <w:r w:rsidRPr="003444B1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Intel Dual Band Wireless-AC 7260 Plus Bluetooth</w:t>
              </w:r>
            </w:hyperlink>
          </w:p>
          <w:p w:rsidR="00F1654D" w:rsidRDefault="00F1654D" w:rsidP="003444B1">
            <w:pPr>
              <w:rPr>
                <w:lang w:val="nl-NL"/>
              </w:rPr>
            </w:pPr>
          </w:p>
          <w:p w:rsidR="003444B1" w:rsidRPr="003444B1" w:rsidRDefault="003444B1" w:rsidP="003444B1">
            <w:pPr>
              <w:rPr>
                <w:lang w:val="nl-NL"/>
              </w:rPr>
            </w:pPr>
            <w:r w:rsidRPr="003444B1">
              <w:rPr>
                <w:rFonts w:ascii="Microsoft Sans Serif" w:hAnsi="Microsoft Sans Serif" w:cs="Microsoft Sans Serif"/>
                <w:szCs w:val="16"/>
              </w:rPr>
              <w:t xml:space="preserve">Monitor: </w:t>
            </w:r>
            <w:hyperlink r:id="rId12" w:history="1">
              <w:r w:rsidRPr="003444B1">
                <w:rPr>
                  <w:rStyle w:val="Hyperlink"/>
                  <w:rFonts w:ascii="Microsoft Sans Serif" w:hAnsi="Microsoft Sans Serif" w:cs="Microsoft Sans Serif"/>
                  <w:color w:val="auto"/>
                  <w:szCs w:val="16"/>
                  <w:u w:val="none"/>
                </w:rPr>
                <w:t>HP 443819-001</w:t>
              </w:r>
            </w:hyperlink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444B1" w:rsidRDefault="003444B1" w:rsidP="00AA16FA">
            <w:pPr>
              <w:rPr>
                <w:lang w:val="nl-NL"/>
              </w:rPr>
            </w:pPr>
            <w:r>
              <w:rPr>
                <w:lang w:val="nl-NL"/>
              </w:rPr>
              <w:t>Muis</w:t>
            </w:r>
          </w:p>
          <w:p w:rsidR="00F1654D" w:rsidRDefault="00F1654D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  <w:r>
              <w:rPr>
                <w:lang w:val="nl-NL"/>
              </w:rPr>
              <w:t>Toetsenbord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  <w:r>
              <w:rPr>
                <w:lang w:val="nl-NL"/>
              </w:rPr>
              <w:t>Netwerkkaart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Pr="003444B1" w:rsidRDefault="003444B1" w:rsidP="003444B1">
            <w:pPr>
              <w:rPr>
                <w:lang w:val="nl-NL"/>
              </w:rPr>
            </w:pPr>
            <w:r>
              <w:rPr>
                <w:lang w:val="nl-NL"/>
              </w:rPr>
              <w:t>Monitor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€40,41</w:t>
            </w:r>
          </w:p>
          <w:p w:rsidR="003444B1" w:rsidRDefault="003444B1" w:rsidP="009C1689">
            <w:pPr>
              <w:pStyle w:val="Amount"/>
              <w:rPr>
                <w:lang w:val="nl-NL"/>
              </w:rPr>
            </w:pPr>
          </w:p>
          <w:p w:rsidR="003444B1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€11,04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D855A6" w:rsidP="003444B1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€24,66    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Pr="003444B1" w:rsidRDefault="003444B1" w:rsidP="003444B1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     €30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  <w:p w:rsidR="003444B1" w:rsidRDefault="003444B1" w:rsidP="009C1689">
            <w:pPr>
              <w:pStyle w:val="Amount"/>
              <w:rPr>
                <w:lang w:val="nl-NL"/>
              </w:rPr>
            </w:pPr>
          </w:p>
          <w:p w:rsidR="003444B1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0%</w:t>
            </w:r>
          </w:p>
          <w:p w:rsidR="003444B1" w:rsidRPr="003444B1" w:rsidRDefault="003444B1" w:rsidP="003444B1">
            <w:pPr>
              <w:rPr>
                <w:lang w:val="nl-NL"/>
              </w:rPr>
            </w:pP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D855A6" w:rsidP="003444B1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0%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Pr="003444B1" w:rsidRDefault="003444B1" w:rsidP="003444B1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0%</w:t>
            </w: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€40,41</w:t>
            </w:r>
          </w:p>
          <w:p w:rsidR="003444B1" w:rsidRDefault="003444B1" w:rsidP="009C1689">
            <w:pPr>
              <w:pStyle w:val="Amount"/>
              <w:rPr>
                <w:lang w:val="nl-NL"/>
              </w:rPr>
            </w:pPr>
          </w:p>
          <w:p w:rsidR="003444B1" w:rsidRDefault="003444B1" w:rsidP="009C1689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€11,04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Default="00D855A6" w:rsidP="003444B1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€24,66</w:t>
            </w:r>
          </w:p>
          <w:p w:rsidR="003444B1" w:rsidRDefault="003444B1" w:rsidP="003444B1">
            <w:pPr>
              <w:rPr>
                <w:lang w:val="nl-NL"/>
              </w:rPr>
            </w:pPr>
          </w:p>
          <w:p w:rsidR="003444B1" w:rsidRPr="003444B1" w:rsidRDefault="003444B1" w:rsidP="003444B1">
            <w:pPr>
              <w:rPr>
                <w:lang w:val="nl-NL"/>
              </w:rPr>
            </w:pPr>
            <w:r>
              <w:rPr>
                <w:lang w:val="nl-NL"/>
              </w:rPr>
              <w:t xml:space="preserve">                 €30</w:t>
            </w:r>
          </w:p>
        </w:tc>
      </w:tr>
      <w:tr w:rsidR="009C1689" w:rsidRPr="00246D34" w:rsidTr="00336B6F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855A6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€569,05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855A6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€119,50</w:t>
            </w:r>
          </w:p>
        </w:tc>
      </w:tr>
      <w:tr w:rsidR="00F1654D" w:rsidRPr="00246D34" w:rsidTr="00336B6F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246D34" w:rsidRDefault="00D855A6" w:rsidP="009355BA">
            <w:pPr>
              <w:pStyle w:val="Amount"/>
              <w:rPr>
                <w:lang w:val="nl-NL"/>
              </w:rPr>
            </w:pPr>
            <w:r>
              <w:rPr>
                <w:lang w:val="nl-NL"/>
              </w:rPr>
              <w:t>€688,55</w:t>
            </w:r>
          </w:p>
        </w:tc>
      </w:tr>
    </w:tbl>
    <w:p w:rsidR="00F1113C" w:rsidRPr="00246D34" w:rsidRDefault="00F1113C" w:rsidP="00F1113C">
      <w:pPr>
        <w:rPr>
          <w:lang w:val="nl-NL"/>
        </w:rPr>
      </w:pPr>
    </w:p>
    <w:p w:rsidR="00F1113C" w:rsidRPr="00246D34" w:rsidRDefault="00F1113C" w:rsidP="00F1113C">
      <w:pPr>
        <w:rPr>
          <w:lang w:val="nl-NL"/>
        </w:rPr>
      </w:pPr>
    </w:p>
    <w:sectPr w:rsidR="00F1113C" w:rsidRPr="00246D34" w:rsidSect="003537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3CF" w:rsidRDefault="00A333CF" w:rsidP="004C4F6D">
      <w:r>
        <w:separator/>
      </w:r>
    </w:p>
  </w:endnote>
  <w:endnote w:type="continuationSeparator" w:id="0">
    <w:p w:rsidR="00A333CF" w:rsidRDefault="00A333CF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3CF" w:rsidRDefault="00A333CF" w:rsidP="004C4F6D">
      <w:r>
        <w:separator/>
      </w:r>
    </w:p>
  </w:footnote>
  <w:footnote w:type="continuationSeparator" w:id="0">
    <w:p w:rsidR="00A333CF" w:rsidRDefault="00A333CF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F6D" w:rsidRDefault="004C4F6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F4"/>
    <w:rsid w:val="00010191"/>
    <w:rsid w:val="0003009B"/>
    <w:rsid w:val="000653AC"/>
    <w:rsid w:val="000725B8"/>
    <w:rsid w:val="000E042A"/>
    <w:rsid w:val="000E3C73"/>
    <w:rsid w:val="000F1048"/>
    <w:rsid w:val="000F6B47"/>
    <w:rsid w:val="000F7D4F"/>
    <w:rsid w:val="001135D7"/>
    <w:rsid w:val="00140EA0"/>
    <w:rsid w:val="001B489B"/>
    <w:rsid w:val="001E4A8B"/>
    <w:rsid w:val="001F0F9F"/>
    <w:rsid w:val="00202E66"/>
    <w:rsid w:val="002455B1"/>
    <w:rsid w:val="00246D34"/>
    <w:rsid w:val="002523E9"/>
    <w:rsid w:val="002614C7"/>
    <w:rsid w:val="002C794E"/>
    <w:rsid w:val="002F6035"/>
    <w:rsid w:val="002F70C1"/>
    <w:rsid w:val="00304275"/>
    <w:rsid w:val="00304BC4"/>
    <w:rsid w:val="00311C97"/>
    <w:rsid w:val="003272DA"/>
    <w:rsid w:val="00336B6F"/>
    <w:rsid w:val="003444B1"/>
    <w:rsid w:val="0035067A"/>
    <w:rsid w:val="00353763"/>
    <w:rsid w:val="00387B44"/>
    <w:rsid w:val="003938F4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A0A91"/>
    <w:rsid w:val="009C1689"/>
    <w:rsid w:val="009D0ECF"/>
    <w:rsid w:val="009D7158"/>
    <w:rsid w:val="00A333CF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629A1"/>
    <w:rsid w:val="00B85F6C"/>
    <w:rsid w:val="00B9178F"/>
    <w:rsid w:val="00BA3BB2"/>
    <w:rsid w:val="00C50F0E"/>
    <w:rsid w:val="00C650E6"/>
    <w:rsid w:val="00C810A3"/>
    <w:rsid w:val="00CA1C8D"/>
    <w:rsid w:val="00CA4BCD"/>
    <w:rsid w:val="00CE0E56"/>
    <w:rsid w:val="00D10BE7"/>
    <w:rsid w:val="00D719AB"/>
    <w:rsid w:val="00D82223"/>
    <w:rsid w:val="00D824D4"/>
    <w:rsid w:val="00D855A6"/>
    <w:rsid w:val="00E020A7"/>
    <w:rsid w:val="00E47F00"/>
    <w:rsid w:val="00E97E88"/>
    <w:rsid w:val="00EA0240"/>
    <w:rsid w:val="00EB4F05"/>
    <w:rsid w:val="00EB5044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1B4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weakers.net/pricewatch/336972/hp-443819-001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weakers.net/pricewatch/340462/intel-dual-band-wireless-ac-7260-plus-bluetooth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tweakers.net/pricewatch/315313/crucial-ballistix-sport-bls2cp8g3d1609ds1s00ceu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weakers.net/pricewatch/433905/amd-a4-6300-tray.html" TargetMode="Externa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nt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1AF6707713497FA4CC202840E236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0E7EB0-B29B-45D4-9D15-3B56DBDBF458}"/>
      </w:docPartPr>
      <w:docPartBody>
        <w:p w:rsidR="009C263C" w:rsidRDefault="0020421C">
          <w:pPr>
            <w:pStyle w:val="011AF6707713497FA4CC202840E236FB"/>
          </w:pPr>
          <w:r w:rsidRPr="00246D34">
            <w:t>[Uw bedrijfsslogan]</w:t>
          </w:r>
        </w:p>
      </w:docPartBody>
    </w:docPart>
    <w:docPart>
      <w:docPartPr>
        <w:name w:val="3E9C06DAC07E41F998F230A27300CA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15B33E-9E3C-4EAA-96A1-456253AA9932}"/>
      </w:docPartPr>
      <w:docPartBody>
        <w:p w:rsidR="009C263C" w:rsidRDefault="0020421C">
          <w:pPr>
            <w:pStyle w:val="3E9C06DAC07E41F998F230A27300CA4A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3F5AF0A504814F69A7D6E50BC146898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2C569A1-9C6F-442E-B526-5CE9ABDD7387}"/>
      </w:docPartPr>
      <w:docPartBody>
        <w:p w:rsidR="009C263C" w:rsidRDefault="0020421C">
          <w:pPr>
            <w:pStyle w:val="3F5AF0A504814F69A7D6E50BC146898A"/>
          </w:pPr>
          <w:r w:rsidRPr="00246D34">
            <w:t>[100]</w:t>
          </w:r>
        </w:p>
      </w:docPartBody>
    </w:docPart>
    <w:docPart>
      <w:docPartPr>
        <w:name w:val="D9CFF2E16FB8482694D4DD6EEAEC95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A34077-6C0C-4D14-B350-9FAAC192302C}"/>
      </w:docPartPr>
      <w:docPartBody>
        <w:p w:rsidR="009C263C" w:rsidRDefault="0020421C">
          <w:pPr>
            <w:pStyle w:val="D9CFF2E16FB8482694D4DD6EEAEC9504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9771EDA64A16442F994CBF39F6359E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6AD03B-EDD9-4FD1-A6CD-9615EE381271}"/>
      </w:docPartPr>
      <w:docPartBody>
        <w:p w:rsidR="009C263C" w:rsidRDefault="0020421C">
          <w:pPr>
            <w:pStyle w:val="9771EDA64A16442F994CBF39F6359E6E"/>
          </w:pPr>
          <w:r w:rsidRPr="00246D34">
            <w:t>[</w:t>
          </w:r>
          <w:r w:rsidRPr="00246D34">
            <w:rPr>
              <w:noProof/>
              <w:szCs w:val="24"/>
            </w:rPr>
            <w:t>Bedrijfsnaam</w:t>
          </w:r>
          <w:r w:rsidRPr="00246D34">
            <w:t>]</w:t>
          </w:r>
        </w:p>
      </w:docPartBody>
    </w:docPart>
    <w:docPart>
      <w:docPartPr>
        <w:name w:val="153862F4A4064D8D87E5C53BCC8813C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DD3C1E-3F0E-418D-BDEB-607D0481446D}"/>
      </w:docPartPr>
      <w:docPartBody>
        <w:p w:rsidR="009C263C" w:rsidRDefault="0020421C">
          <w:pPr>
            <w:pStyle w:val="153862F4A4064D8D87E5C53BCC8813C8"/>
          </w:pPr>
          <w:r w:rsidRPr="00246D34">
            <w:t>[</w:t>
          </w:r>
          <w:r w:rsidRPr="00246D34">
            <w:rPr>
              <w:noProof/>
              <w:szCs w:val="24"/>
            </w:rPr>
            <w:t>Adres</w:t>
          </w:r>
          <w:r w:rsidRPr="00246D34">
            <w:t>]</w:t>
          </w:r>
        </w:p>
      </w:docPartBody>
    </w:docPart>
    <w:docPart>
      <w:docPartPr>
        <w:name w:val="BD88F40D885347A1BEEFC95F8914DC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00D199D-EC4C-4DE0-8F0F-E6C213B74123}"/>
      </w:docPartPr>
      <w:docPartBody>
        <w:p w:rsidR="009C263C" w:rsidRDefault="0020421C">
          <w:pPr>
            <w:pStyle w:val="BD88F40D885347A1BEEFC95F8914DCEA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352DB3F519224CB0B961A11365752A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6CEB7E-5CF8-4618-B2BD-8EF1C9348AC2}"/>
      </w:docPartPr>
      <w:docPartBody>
        <w:p w:rsidR="009C263C" w:rsidRDefault="0020421C">
          <w:pPr>
            <w:pStyle w:val="352DB3F519224CB0B961A11365752A0C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  <w:docPart>
      <w:docPartPr>
        <w:name w:val="4E090A90EC0E4EB7AA556BC0055300D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1CFA08-B613-4D64-A8B4-7356E859DEC0}"/>
      </w:docPartPr>
      <w:docPartBody>
        <w:p w:rsidR="009C263C" w:rsidRDefault="0059250C" w:rsidP="0059250C">
          <w:pPr>
            <w:pStyle w:val="4E090A90EC0E4EB7AA556BC0055300D9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Naam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E15FE8EFAB1945D99F9A28E071AA34E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8748DC-8110-4F13-AC1E-9C8BFCC602FD}"/>
      </w:docPartPr>
      <w:docPartBody>
        <w:p w:rsidR="009C263C" w:rsidRDefault="0059250C" w:rsidP="0059250C">
          <w:pPr>
            <w:pStyle w:val="E15FE8EFAB1945D99F9A28E071AA34E5"/>
          </w:pPr>
          <w:r w:rsidRPr="00246D34">
            <w:rPr>
              <w:rStyle w:val="Tekstvantijdelijkeaanduiding"/>
            </w:rPr>
            <w:t>[</w:t>
          </w:r>
          <w:r w:rsidRPr="00246D34">
            <w:rPr>
              <w:rStyle w:val="Tekstvantijdelijkeaanduiding"/>
              <w:noProof/>
              <w:szCs w:val="24"/>
            </w:rPr>
            <w:t>Postcode, plaats</w:t>
          </w:r>
          <w:r w:rsidRPr="00246D34">
            <w:rPr>
              <w:rStyle w:val="Tekstvantijdelijkeaanduiding"/>
            </w:rPr>
            <w:t>]</w:t>
          </w:r>
        </w:p>
      </w:docPartBody>
    </w:docPart>
    <w:docPart>
      <w:docPartPr>
        <w:name w:val="948A5AECB3B4401ABEE480B60156CD6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9FAED4-D1B5-4164-AF26-5E5E14095C32}"/>
      </w:docPartPr>
      <w:docPartBody>
        <w:p w:rsidR="009C263C" w:rsidRDefault="0059250C" w:rsidP="0059250C">
          <w:pPr>
            <w:pStyle w:val="948A5AECB3B4401ABEE480B60156CD62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0C"/>
    <w:rsid w:val="0020421C"/>
    <w:rsid w:val="0059250C"/>
    <w:rsid w:val="009C263C"/>
    <w:rsid w:val="00FC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1AF6707713497FA4CC202840E236FB">
    <w:name w:val="011AF6707713497FA4CC202840E236FB"/>
  </w:style>
  <w:style w:type="paragraph" w:customStyle="1" w:styleId="3E9C06DAC07E41F998F230A27300CA4A">
    <w:name w:val="3E9C06DAC07E41F998F230A27300CA4A"/>
  </w:style>
  <w:style w:type="paragraph" w:customStyle="1" w:styleId="3F5AF0A504814F69A7D6E50BC146898A">
    <w:name w:val="3F5AF0A504814F69A7D6E50BC146898A"/>
  </w:style>
  <w:style w:type="paragraph" w:customStyle="1" w:styleId="F54FC8E6EAED4FBB94516B587D17506F">
    <w:name w:val="F54FC8E6EAED4FBB94516B587D17506F"/>
  </w:style>
  <w:style w:type="character" w:styleId="Tekstvantijdelijkeaanduiding">
    <w:name w:val="Placeholder Text"/>
    <w:basedOn w:val="Standaardalinea-lettertype"/>
    <w:uiPriority w:val="99"/>
    <w:semiHidden/>
    <w:rsid w:val="0059250C"/>
    <w:rPr>
      <w:color w:val="808080"/>
    </w:rPr>
  </w:style>
  <w:style w:type="paragraph" w:customStyle="1" w:styleId="D9CFF2E16FB8482694D4DD6EEAEC9504">
    <w:name w:val="D9CFF2E16FB8482694D4DD6EEAEC9504"/>
  </w:style>
  <w:style w:type="paragraph" w:customStyle="1" w:styleId="9771EDA64A16442F994CBF39F6359E6E">
    <w:name w:val="9771EDA64A16442F994CBF39F6359E6E"/>
  </w:style>
  <w:style w:type="paragraph" w:customStyle="1" w:styleId="153862F4A4064D8D87E5C53BCC8813C8">
    <w:name w:val="153862F4A4064D8D87E5C53BCC8813C8"/>
  </w:style>
  <w:style w:type="paragraph" w:customStyle="1" w:styleId="BD88F40D885347A1BEEFC95F8914DCEA">
    <w:name w:val="BD88F40D885347A1BEEFC95F8914DCEA"/>
  </w:style>
  <w:style w:type="paragraph" w:customStyle="1" w:styleId="352DB3F519224CB0B961A11365752A0C">
    <w:name w:val="352DB3F519224CB0B961A11365752A0C"/>
  </w:style>
  <w:style w:type="paragraph" w:customStyle="1" w:styleId="0AB47A7E76BA4EAAAB9E3BB1F3530E52">
    <w:name w:val="0AB47A7E76BA4EAAAB9E3BB1F3530E52"/>
  </w:style>
  <w:style w:type="paragraph" w:customStyle="1" w:styleId="DCF9CF33A98D48C18DC31E5C5667D028">
    <w:name w:val="DCF9CF33A98D48C18DC31E5C5667D028"/>
  </w:style>
  <w:style w:type="paragraph" w:customStyle="1" w:styleId="99BB47EB03B24C078E13EC71576D2448">
    <w:name w:val="99BB47EB03B24C078E13EC71576D2448"/>
  </w:style>
  <w:style w:type="paragraph" w:customStyle="1" w:styleId="562B9D01CACE485180D3C8FD6EE8C09E">
    <w:name w:val="562B9D01CACE485180D3C8FD6EE8C09E"/>
  </w:style>
  <w:style w:type="paragraph" w:customStyle="1" w:styleId="4FC3BFE7C8294C2288E57D76BC9830A1">
    <w:name w:val="4FC3BFE7C8294C2288E57D76BC9830A1"/>
  </w:style>
  <w:style w:type="paragraph" w:customStyle="1" w:styleId="E29DDB91B8064CCF89DB8E7DD69F0D5B">
    <w:name w:val="E29DDB91B8064CCF89DB8E7DD69F0D5B"/>
  </w:style>
  <w:style w:type="paragraph" w:customStyle="1" w:styleId="CAA04DC0AC6D4D7F85A84C4A4BF31AEB">
    <w:name w:val="CAA04DC0AC6D4D7F85A84C4A4BF31AEB"/>
  </w:style>
  <w:style w:type="paragraph" w:customStyle="1" w:styleId="4E090A90EC0E4EB7AA556BC0055300D9">
    <w:name w:val="4E090A90EC0E4EB7AA556BC0055300D9"/>
    <w:rsid w:val="0059250C"/>
  </w:style>
  <w:style w:type="paragraph" w:customStyle="1" w:styleId="E15FE8EFAB1945D99F9A28E071AA34E5">
    <w:name w:val="E15FE8EFAB1945D99F9A28E071AA34E5"/>
    <w:rsid w:val="0059250C"/>
  </w:style>
  <w:style w:type="paragraph" w:customStyle="1" w:styleId="948A5AECB3B4401ABEE480B60156CD62">
    <w:name w:val="948A5AECB3B4401ABEE480B60156CD62"/>
    <w:rsid w:val="005925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EBE8AD-8C20-41E8-96BB-0C9AE41AA9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1</Pages>
  <Words>293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2015-09-18T20:54:00Z</dcterms:created>
  <dcterms:modified xsi:type="dcterms:W3CDTF">2015-09-18T20:59:00Z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
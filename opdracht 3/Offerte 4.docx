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176"/>
        <w:tblW w:w="10080" w:type="dxa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46D34" w:rsidTr="000D2833">
        <w:trPr>
          <w:trHeight w:val="756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AD6E6B" w:rsidP="000D2833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336B6F" w:rsidP="000D2833">
            <w:pPr>
              <w:pStyle w:val="Kop1"/>
              <w:rPr>
                <w:lang w:val="nl-NL"/>
              </w:rPr>
            </w:pPr>
            <w:r w:rsidRPr="00246D34">
              <w:rPr>
                <w:lang w:val="nl-NL"/>
              </w:rPr>
              <w:t>Offerte</w:t>
            </w:r>
          </w:p>
        </w:tc>
      </w:tr>
      <w:tr w:rsidR="00F56369" w:rsidRPr="00246D34" w:rsidTr="000D2833">
        <w:trPr>
          <w:trHeight w:val="288"/>
        </w:trPr>
        <w:sdt>
          <w:sdtPr>
            <w:rPr>
              <w:lang w:val="nl-NL"/>
            </w:rPr>
            <w:id w:val="716560723"/>
            <w:placeholder>
              <w:docPart w:val="154C2F89FCC24233B4A26C6817FA34BD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0D2833" w:rsidRDefault="000D2833" w:rsidP="000D2833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Al </w:t>
                </w:r>
                <w:proofErr w:type="spellStart"/>
                <w:r>
                  <w:rPr>
                    <w:lang w:val="nl-NL"/>
                  </w:rPr>
                  <w:t>you</w:t>
                </w:r>
                <w:proofErr w:type="spellEnd"/>
                <w:r>
                  <w:rPr>
                    <w:lang w:val="nl-NL"/>
                  </w:rPr>
                  <w:t xml:space="preserve"> </w:t>
                </w:r>
                <w:proofErr w:type="spellStart"/>
                <w:r>
                  <w:rPr>
                    <w:lang w:val="nl-NL"/>
                  </w:rPr>
                  <w:t>need</w:t>
                </w:r>
                <w:proofErr w:type="spellEnd"/>
              </w:p>
              <w:p w:rsidR="00F56369" w:rsidRPr="00246D34" w:rsidRDefault="000D2833" w:rsidP="000D2833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>Vervaldatum: 1-11-2015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Pr="00246D34" w:rsidRDefault="00336B6F" w:rsidP="000D2833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D7DDA920CEED4C9CBB0A2E9D880F6E12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304BC4" w:rsidRPr="00246D34">
                  <w:rPr>
                    <w:lang w:val="nl-NL"/>
                  </w:rPr>
                  <w:t>[</w:t>
                </w:r>
                <w:r w:rsidRPr="00246D34">
                  <w:rPr>
                    <w:noProof/>
                    <w:szCs w:val="24"/>
                    <w:lang w:val="nl-NL"/>
                  </w:rPr>
                  <w:t>Voer datum in</w:t>
                </w:r>
                <w:r w:rsidR="00304BC4" w:rsidRPr="00246D34">
                  <w:rPr>
                    <w:lang w:val="nl-NL"/>
                  </w:rPr>
                  <w:t>]</w:t>
                </w:r>
              </w:sdtContent>
            </w:sdt>
          </w:p>
          <w:p w:rsidR="00663E19" w:rsidRPr="00246D34" w:rsidRDefault="00336B6F" w:rsidP="000D2833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FACTUUR</w:t>
            </w:r>
            <w:r w:rsidR="00F56369" w:rsidRPr="00246D34">
              <w:rPr>
                <w:lang w:val="nl-NL"/>
              </w:rPr>
              <w:t xml:space="preserve"> # </w:t>
            </w:r>
            <w:sdt>
              <w:sdtPr>
                <w:rPr>
                  <w:lang w:val="nl-NL"/>
                </w:rPr>
                <w:id w:val="716560728"/>
                <w:placeholder>
                  <w:docPart w:val="3AD5CB5FC88C4246A28C5FC66481CEF5"/>
                </w:placeholder>
              </w:sdtPr>
              <w:sdtEndPr/>
              <w:sdtContent>
                <w:r w:rsidR="000D2833">
                  <w:rPr>
                    <w:lang w:val="nl-NL"/>
                  </w:rPr>
                  <w:t>4</w:t>
                </w:r>
              </w:sdtContent>
            </w:sdt>
          </w:p>
        </w:tc>
      </w:tr>
      <w:tr w:rsidR="00FF6275" w:rsidRPr="00246D34" w:rsidTr="000D2833">
        <w:trPr>
          <w:trHeight w:val="1155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="00FF6275" w:rsidRPr="00246D34" w:rsidRDefault="00336B6F" w:rsidP="000D2833">
            <w:pPr>
              <w:pStyle w:val="headings"/>
              <w:rPr>
                <w:lang w:val="nl-NL"/>
              </w:rPr>
            </w:pPr>
            <w:r w:rsidRPr="00246D34">
              <w:rPr>
                <w:bCs w:val="0"/>
                <w:noProof/>
                <w:szCs w:val="24"/>
                <w:lang w:val="nl-NL"/>
              </w:rPr>
              <w:t>AaN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nl-NL"/>
              </w:rPr>
              <w:id w:val="716560479"/>
              <w:placeholder>
                <w:docPart w:val="5F30C07D2AC54E33A84A39EB114677AB"/>
              </w:placeholder>
            </w:sdtPr>
            <w:sdtEndPr/>
            <w:sdtContent>
              <w:p w:rsidR="00304BC4" w:rsidRPr="00246D34" w:rsidRDefault="000D2833" w:rsidP="000D2833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>M Wijnands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81"/>
              <w:placeholder>
                <w:docPart w:val="9A847175546643478BE0AA54D64AE496"/>
              </w:placeholder>
            </w:sdtPr>
            <w:sdtEndPr/>
            <w:sdtContent>
              <w:p w:rsidR="00304BC4" w:rsidRPr="00246D34" w:rsidRDefault="000D2833" w:rsidP="000D2833">
                <w:pPr>
                  <w:pStyle w:val="rightalignedtext"/>
                  <w:rPr>
                    <w:lang w:val="nl-NL"/>
                  </w:rPr>
                </w:pPr>
                <w:r>
                  <w:rPr>
                    <w:color w:val="808080"/>
                    <w:lang w:val="nl-NL"/>
                  </w:rPr>
                  <w:t>ID College</w:t>
                </w:r>
              </w:p>
            </w:sdtContent>
          </w:sdt>
          <w:sdt>
            <w:sdtPr>
              <w:rPr>
                <w:lang w:val="nl-NL"/>
              </w:rPr>
              <w:id w:val="716560484"/>
              <w:placeholder>
                <w:docPart w:val="0F8C4617FB0144FBB98B43E8182B2E37"/>
              </w:placeholder>
            </w:sdtPr>
            <w:sdtEndPr/>
            <w:sdtContent>
              <w:p w:rsidR="00304BC4" w:rsidRPr="00246D34" w:rsidRDefault="000D2833" w:rsidP="000D2833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>Van Doornplantsoen 11</w:t>
                </w:r>
              </w:p>
            </w:sdtContent>
          </w:sdt>
          <w:sdt>
            <w:sdtPr>
              <w:rPr>
                <w:lang w:val="nl-NL"/>
              </w:rPr>
              <w:id w:val="716560486"/>
              <w:placeholder>
                <w:docPart w:val="6D0F0D3CEB5445D09F13A5DE40966789"/>
              </w:placeholder>
            </w:sdtPr>
            <w:sdtEndPr/>
            <w:sdtContent>
              <w:p w:rsidR="00304BC4" w:rsidRPr="00246D34" w:rsidRDefault="000D2833" w:rsidP="000D2833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>2722ZA,Zoetermeer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91"/>
              <w:placeholder>
                <w:docPart w:val="3CAAC42ADFF645338F4C35FD42989DE2"/>
              </w:placeholder>
            </w:sdtPr>
            <w:sdtEndPr/>
            <w:sdtContent>
              <w:p w:rsidR="00FF6275" w:rsidRPr="00246D34" w:rsidRDefault="000D2833" w:rsidP="000D2833">
                <w:pPr>
                  <w:pStyle w:val="rightalignedtext"/>
                  <w:rPr>
                    <w:lang w:val="nl-NL"/>
                  </w:rPr>
                </w:pPr>
                <w:r>
                  <w:rPr>
                    <w:color w:val="808080"/>
                    <w:lang w:val="nl-NL"/>
                  </w:rPr>
                  <w:t>079 330 0800</w:t>
                </w:r>
              </w:p>
            </w:sdtContent>
          </w:sdt>
        </w:tc>
      </w:tr>
    </w:tbl>
    <w:p w:rsidR="00954EF9" w:rsidRPr="00246D34" w:rsidRDefault="00954EF9" w:rsidP="004F202D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7"/>
        <w:gridCol w:w="936"/>
        <w:gridCol w:w="1450"/>
        <w:gridCol w:w="2048"/>
        <w:gridCol w:w="1268"/>
        <w:gridCol w:w="1817"/>
        <w:gridCol w:w="1254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D2833" w:rsidP="002455B1">
            <w:pPr>
              <w:rPr>
                <w:lang w:val="nl-NL"/>
              </w:rPr>
            </w:pPr>
            <w:r>
              <w:rPr>
                <w:lang w:val="nl-NL"/>
              </w:rPr>
              <w:t>Vincent Toonen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D2833" w:rsidP="002455B1">
            <w:pPr>
              <w:rPr>
                <w:lang w:val="nl-NL"/>
              </w:rPr>
            </w:pPr>
            <w:r>
              <w:rPr>
                <w:lang w:val="nl-NL"/>
              </w:rPr>
              <w:t>PC verkopen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D2833" w:rsidP="002455B1">
            <w:pPr>
              <w:rPr>
                <w:lang w:val="nl-NL"/>
              </w:rPr>
            </w:pPr>
            <w:r>
              <w:rPr>
                <w:lang w:val="nl-NL"/>
              </w:rPr>
              <w:t>Online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D2833" w:rsidP="002455B1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D2833" w:rsidP="002455B1">
            <w:pPr>
              <w:rPr>
                <w:lang w:val="nl-NL"/>
              </w:rPr>
            </w:pPr>
            <w:r>
              <w:rPr>
                <w:lang w:val="nl-NL"/>
              </w:rPr>
              <w:t>19-9-2015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A23E72">
            <w:pPr>
              <w:rPr>
                <w:lang w:val="nl-NL"/>
              </w:rPr>
            </w:pPr>
            <w:r w:rsidRPr="00246D34">
              <w:rPr>
                <w:noProof/>
                <w:lang w:val="nl-NL"/>
              </w:rPr>
              <w:t>Betaling bij ontvangst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0D2833" w:rsidP="002455B1">
            <w:pPr>
              <w:rPr>
                <w:lang w:val="nl-NL"/>
              </w:rPr>
            </w:pPr>
            <w:r>
              <w:rPr>
                <w:lang w:val="nl-NL"/>
              </w:rPr>
              <w:t>1-11-2015</w:t>
            </w: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51"/>
        <w:gridCol w:w="1396"/>
        <w:gridCol w:w="2448"/>
        <w:gridCol w:w="1913"/>
        <w:gridCol w:w="1645"/>
        <w:gridCol w:w="1627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Artikelnummer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Beschrijving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0D2833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5C4CB8" w:rsidP="00AA16FA">
            <w:pPr>
              <w:rPr>
                <w:lang w:val="nl-NL"/>
              </w:rPr>
            </w:pPr>
            <w:hyperlink r:id="rId8" w:history="1">
              <w:r w:rsidRPr="005C4CB8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Asus Rampage IV Formula</w:t>
              </w:r>
            </w:hyperlink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5C4CB8" w:rsidRDefault="005C4CB8" w:rsidP="00AA16FA">
            <w:pPr>
              <w:rPr>
                <w:lang w:val="nl-NL"/>
              </w:rPr>
            </w:pPr>
            <w:proofErr w:type="spellStart"/>
            <w:r>
              <w:rPr>
                <w:rFonts w:ascii="Microsoft Sans Serif" w:hAnsi="Microsoft Sans Serif" w:cs="Microsoft Sans Serif"/>
                <w:szCs w:val="16"/>
              </w:rPr>
              <w:t>Moederbord</w:t>
            </w:r>
            <w:proofErr w:type="spellEnd"/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€880,99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€880,99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5C4CB8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5C4CB8" w:rsidRDefault="005C4CB8" w:rsidP="00AA16FA">
            <w:pPr>
              <w:rPr>
                <w:lang w:val="nl-NL"/>
              </w:rPr>
            </w:pPr>
            <w:hyperlink r:id="rId9" w:history="1">
              <w:r w:rsidRPr="005C4CB8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HP NVIDIA GRID K1 Quad GPU </w:t>
              </w:r>
              <w:proofErr w:type="spellStart"/>
              <w:r w:rsidRPr="005C4CB8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PCIe</w:t>
              </w:r>
              <w:proofErr w:type="spellEnd"/>
              <w:r w:rsidRPr="005C4CB8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 Graphics Accelerator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5C4CB8" w:rsidP="00AA16FA">
            <w:pPr>
              <w:rPr>
                <w:lang w:val="nl-NL"/>
              </w:rPr>
            </w:pPr>
            <w:r>
              <w:rPr>
                <w:lang w:val="nl-NL"/>
              </w:rPr>
              <w:t>Videokaart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€3528,36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€3528,36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5C4CB8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5C4CB8" w:rsidRDefault="005C4CB8" w:rsidP="00AA16FA">
            <w:pPr>
              <w:rPr>
                <w:lang w:val="nl-NL"/>
              </w:rPr>
            </w:pPr>
            <w:hyperlink r:id="rId10" w:history="1">
              <w:r w:rsidRPr="005C4CB8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HP Intel Xeon X7560, x4 Tray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5C4CB8" w:rsidP="00AA16FA">
            <w:pPr>
              <w:rPr>
                <w:lang w:val="nl-NL"/>
              </w:rPr>
            </w:pPr>
            <w:r>
              <w:rPr>
                <w:lang w:val="nl-NL"/>
              </w:rPr>
              <w:t>Processor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€29766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€29766</w:t>
            </w:r>
          </w:p>
        </w:tc>
      </w:tr>
      <w:tr w:rsidR="00B629A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5C4CB8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5C4CB8" w:rsidRDefault="005C4CB8" w:rsidP="00AA16FA">
            <w:pPr>
              <w:rPr>
                <w:lang w:val="nl-NL"/>
              </w:rPr>
            </w:pPr>
            <w:hyperlink r:id="rId11" w:history="1">
              <w:r w:rsidRPr="005C4CB8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Fujitsu S26361-F3783-L518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5C4CB8" w:rsidP="00AA16FA">
            <w:pPr>
              <w:rPr>
                <w:lang w:val="nl-NL"/>
              </w:rPr>
            </w:pPr>
            <w:r>
              <w:rPr>
                <w:lang w:val="nl-NL"/>
              </w:rPr>
              <w:t>Geheugen intern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€18330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€18330</w:t>
            </w: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5C4CB8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5C4CB8" w:rsidRDefault="005C4CB8" w:rsidP="00AA16FA">
            <w:pPr>
              <w:rPr>
                <w:lang w:val="nl-NL"/>
              </w:rPr>
            </w:pPr>
            <w:hyperlink r:id="rId12" w:history="1">
              <w:proofErr w:type="spellStart"/>
              <w:r w:rsidRPr="005C4CB8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Thermalright</w:t>
              </w:r>
              <w:proofErr w:type="spellEnd"/>
              <w:r w:rsidRPr="005C4CB8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 Silver Arrow SB-E Extreme Edition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5C4CB8" w:rsidP="00AA16FA">
            <w:pPr>
              <w:rPr>
                <w:lang w:val="nl-NL"/>
              </w:rPr>
            </w:pPr>
            <w:r>
              <w:rPr>
                <w:lang w:val="nl-NL"/>
              </w:rPr>
              <w:t>Processor koeling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5C4CB8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00C6F">
              <w:rPr>
                <w:lang w:val="nl-NL"/>
              </w:rPr>
              <w:t>91,60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€91,60</w:t>
            </w: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D00C6F" w:rsidRDefault="00D00C6F" w:rsidP="00AA16FA">
            <w:pPr>
              <w:rPr>
                <w:lang w:val="nl-NL"/>
              </w:rPr>
            </w:pPr>
            <w:hyperlink r:id="rId13" w:history="1"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HP AH332A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Voeding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€1928,74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€1928,74</w:t>
            </w:r>
          </w:p>
        </w:tc>
      </w:tr>
      <w:tr w:rsidR="00F1113C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D00C6F" w:rsidRDefault="00D00C6F" w:rsidP="00AA16FA">
            <w:pPr>
              <w:rPr>
                <w:lang w:val="nl-NL"/>
              </w:rPr>
            </w:pPr>
            <w:hyperlink r:id="rId14" w:history="1"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HP 775672-B21 5,2TB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D00C6F" w:rsidP="00AA16F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Solit</w:t>
            </w:r>
            <w:proofErr w:type="spellEnd"/>
            <w:r>
              <w:rPr>
                <w:lang w:val="nl-NL"/>
              </w:rPr>
              <w:t xml:space="preserve"> State Drive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€54289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€54289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00C6F" w:rsidRDefault="00D00C6F" w:rsidP="00AA16FA">
            <w:pPr>
              <w:rPr>
                <w:lang w:val="nl-NL"/>
              </w:rPr>
            </w:pPr>
            <w:hyperlink r:id="rId15" w:history="1"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HP M6625 (QK758A), 400GB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Interne Harde Schrijf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€13586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€13586</w:t>
            </w: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D00C6F" w:rsidRDefault="00D00C6F" w:rsidP="00AA16FA">
            <w:pPr>
              <w:rPr>
                <w:lang w:val="nl-NL"/>
              </w:rPr>
            </w:pPr>
            <w:hyperlink r:id="rId16" w:history="1"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HP BLc7000 Platinum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Behuizing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€6858,38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€6858,38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00C6F" w:rsidRDefault="00D00C6F" w:rsidP="00AA16FA">
            <w:pPr>
              <w:rPr>
                <w:lang w:val="nl-NL"/>
              </w:rPr>
            </w:pPr>
            <w:hyperlink r:id="rId17" w:history="1"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Asus </w:t>
              </w:r>
              <w:proofErr w:type="spellStart"/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Xonar</w:t>
              </w:r>
              <w:proofErr w:type="spellEnd"/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 Essence One</w:t>
              </w:r>
            </w:hyperlink>
            <w:r w:rsidRPr="00D00C6F">
              <w:rPr>
                <w:rFonts w:ascii="Microsoft Sans Serif" w:hAnsi="Microsoft Sans Serif" w:cs="Microsoft Sans Serif"/>
                <w:szCs w:val="16"/>
              </w:rPr>
              <w:t xml:space="preserve"> 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Geluidskaart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€402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€402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Linux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OS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Gratis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Gratis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D00C6F" w:rsidRDefault="00D00C6F" w:rsidP="00AA16FA">
            <w:pPr>
              <w:rPr>
                <w:lang w:val="nl-NL"/>
              </w:rPr>
            </w:pPr>
          </w:p>
          <w:p w:rsidR="00D00C6F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D00C6F" w:rsidRDefault="00D00C6F" w:rsidP="00AA16FA">
            <w:pPr>
              <w:rPr>
                <w:lang w:val="nl-NL"/>
              </w:rPr>
            </w:pPr>
          </w:p>
          <w:p w:rsidR="00D00C6F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D00C6F" w:rsidRDefault="00D00C6F" w:rsidP="00AA16FA">
            <w:pPr>
              <w:rPr>
                <w:lang w:val="nl-NL"/>
              </w:rPr>
            </w:pPr>
          </w:p>
          <w:p w:rsidR="00D00C6F" w:rsidRDefault="00D00C6F" w:rsidP="00AA16FA">
            <w:pPr>
              <w:rPr>
                <w:lang w:val="nl-NL"/>
              </w:rPr>
            </w:pPr>
          </w:p>
          <w:p w:rsidR="00D00C6F" w:rsidRPr="00246D34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D00C6F" w:rsidP="00AA16FA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  <w:hyperlink r:id="rId18" w:history="1"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Fujitsu </w:t>
              </w:r>
              <w:proofErr w:type="spellStart"/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SpaceExplorer</w:t>
              </w:r>
              <w:proofErr w:type="spellEnd"/>
            </w:hyperlink>
          </w:p>
          <w:p w:rsidR="00D00C6F" w:rsidRDefault="00D00C6F" w:rsidP="00AA16FA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</w:p>
          <w:p w:rsidR="00D00C6F" w:rsidRDefault="00D00C6F" w:rsidP="00AA16FA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  <w:hyperlink r:id="rId19" w:history="1"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IBM Fingerprint USB, US</w:t>
              </w:r>
            </w:hyperlink>
          </w:p>
          <w:p w:rsidR="00D00C6F" w:rsidRDefault="00D00C6F" w:rsidP="00AA16FA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</w:p>
          <w:p w:rsidR="00D00C6F" w:rsidRDefault="00D00C6F" w:rsidP="00AA16FA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  <w:hyperlink r:id="rId20" w:history="1"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Intel PRO/1000 PF Quad Port</w:t>
              </w:r>
            </w:hyperlink>
          </w:p>
          <w:p w:rsidR="00D00C6F" w:rsidRDefault="00D00C6F" w:rsidP="00AA16FA">
            <w:pPr>
              <w:rPr>
                <w:rStyle w:val="Hyperlink"/>
                <w:rFonts w:ascii="Microsoft Sans Serif" w:hAnsi="Microsoft Sans Serif" w:cs="Microsoft Sans Serif"/>
                <w:color w:val="auto"/>
                <w:szCs w:val="16"/>
                <w:u w:val="none"/>
              </w:rPr>
            </w:pPr>
          </w:p>
          <w:p w:rsidR="00D00C6F" w:rsidRPr="00D00C6F" w:rsidRDefault="00D00C6F" w:rsidP="00AA16FA">
            <w:pPr>
              <w:rPr>
                <w:lang w:val="nl-NL"/>
              </w:rPr>
            </w:pPr>
            <w:hyperlink r:id="rId21" w:history="1"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Sharp PN-L802B </w:t>
              </w:r>
              <w:proofErr w:type="spellStart"/>
              <w:r w:rsidRPr="00D00C6F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Grijs</w:t>
              </w:r>
              <w:proofErr w:type="spellEnd"/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00C6F" w:rsidRDefault="00D00C6F" w:rsidP="00AA16FA">
            <w:pPr>
              <w:rPr>
                <w:lang w:val="nl-NL"/>
              </w:rPr>
            </w:pPr>
            <w:r>
              <w:rPr>
                <w:lang w:val="nl-NL"/>
              </w:rPr>
              <w:t>Muis</w:t>
            </w: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  <w:r>
              <w:rPr>
                <w:lang w:val="nl-NL"/>
              </w:rPr>
              <w:t>Toetsenbord</w:t>
            </w: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  <w:r>
              <w:rPr>
                <w:lang w:val="nl-NL"/>
              </w:rPr>
              <w:t>Netwerk Kaart</w:t>
            </w: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</w:p>
          <w:p w:rsidR="00F1654D" w:rsidRPr="00D00C6F" w:rsidRDefault="00D00C6F" w:rsidP="00D00C6F">
            <w:pPr>
              <w:rPr>
                <w:lang w:val="nl-NL"/>
              </w:rPr>
            </w:pPr>
            <w:r>
              <w:rPr>
                <w:lang w:val="nl-NL"/>
              </w:rPr>
              <w:t>Monitor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00C6F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€747,05</w:t>
            </w: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€683,65</w:t>
            </w: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€1653,74</w:t>
            </w: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C97017" w:rsidP="00D00C6F">
            <w:pPr>
              <w:rPr>
                <w:lang w:val="nl-NL"/>
              </w:rPr>
            </w:pPr>
            <w:r>
              <w:rPr>
                <w:lang w:val="nl-NL"/>
              </w:rPr>
              <w:t xml:space="preserve">  </w:t>
            </w:r>
          </w:p>
          <w:p w:rsidR="00F1654D" w:rsidRPr="00D00C6F" w:rsidRDefault="00C97017" w:rsidP="00D00C6F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 </w:t>
            </w:r>
            <w:r w:rsidR="00D00C6F">
              <w:rPr>
                <w:lang w:val="nl-NL"/>
              </w:rPr>
              <w:t>€12272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00C6F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  0%</w:t>
            </w: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</w:p>
          <w:p w:rsidR="00C97017" w:rsidRDefault="00D00C6F" w:rsidP="00D00C6F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  0%</w:t>
            </w:r>
          </w:p>
          <w:p w:rsidR="00C97017" w:rsidRDefault="00C97017" w:rsidP="00C97017">
            <w:pPr>
              <w:rPr>
                <w:lang w:val="nl-NL"/>
              </w:rPr>
            </w:pPr>
          </w:p>
          <w:p w:rsidR="00C97017" w:rsidRDefault="00C97017" w:rsidP="00C97017">
            <w:pPr>
              <w:rPr>
                <w:lang w:val="nl-NL"/>
              </w:rPr>
            </w:pPr>
          </w:p>
          <w:p w:rsidR="00F1654D" w:rsidRPr="00C97017" w:rsidRDefault="00C97017" w:rsidP="00C97017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  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00C6F" w:rsidRDefault="00D00C6F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€747,05</w:t>
            </w:r>
          </w:p>
          <w:p w:rsidR="00D00C6F" w:rsidRDefault="00D00C6F" w:rsidP="00D00C6F">
            <w:pPr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</w:p>
          <w:p w:rsidR="00D00C6F" w:rsidRDefault="00D00C6F" w:rsidP="00D00C6F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</w:t>
            </w:r>
          </w:p>
          <w:p w:rsidR="00D00C6F" w:rsidRDefault="00D00C6F" w:rsidP="00D00C6F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€683,65</w:t>
            </w:r>
          </w:p>
          <w:p w:rsidR="00D00C6F" w:rsidRDefault="00D00C6F" w:rsidP="00D00C6F">
            <w:pPr>
              <w:rPr>
                <w:lang w:val="nl-NL"/>
              </w:rPr>
            </w:pPr>
          </w:p>
          <w:p w:rsidR="00D00C6F" w:rsidRDefault="00D00C6F" w:rsidP="00D00C6F">
            <w:pPr>
              <w:rPr>
                <w:lang w:val="nl-NL"/>
              </w:rPr>
            </w:pPr>
          </w:p>
          <w:p w:rsidR="00C97017" w:rsidRDefault="00D00C6F" w:rsidP="00D00C6F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€1653,74</w:t>
            </w:r>
          </w:p>
          <w:p w:rsidR="00C97017" w:rsidRDefault="00C97017" w:rsidP="00C97017">
            <w:pPr>
              <w:rPr>
                <w:lang w:val="nl-NL"/>
              </w:rPr>
            </w:pPr>
          </w:p>
          <w:p w:rsidR="00C97017" w:rsidRDefault="00C97017" w:rsidP="00C97017">
            <w:pPr>
              <w:rPr>
                <w:lang w:val="nl-NL"/>
              </w:rPr>
            </w:pPr>
          </w:p>
          <w:p w:rsidR="00F1654D" w:rsidRPr="00C97017" w:rsidRDefault="00C97017" w:rsidP="00C97017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€12272</w:t>
            </w:r>
          </w:p>
        </w:tc>
      </w:tr>
      <w:tr w:rsidR="009C1689" w:rsidRPr="00246D34" w:rsidTr="00336B6F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C97017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€145017,51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C97017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€30453,68</w:t>
            </w:r>
            <w:bookmarkStart w:id="0" w:name="_GoBack"/>
            <w:bookmarkEnd w:id="0"/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C97017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€175471,19</w:t>
            </w: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sectPr w:rsidR="00F1113C" w:rsidRPr="00246D34" w:rsidSect="0035376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F75" w:rsidRDefault="00E43F75" w:rsidP="004C4F6D">
      <w:r>
        <w:separator/>
      </w:r>
    </w:p>
  </w:endnote>
  <w:endnote w:type="continuationSeparator" w:id="0">
    <w:p w:rsidR="00E43F75" w:rsidRDefault="00E43F75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F75" w:rsidRDefault="00E43F75" w:rsidP="004C4F6D">
      <w:r>
        <w:separator/>
      </w:r>
    </w:p>
  </w:footnote>
  <w:footnote w:type="continuationSeparator" w:id="0">
    <w:p w:rsidR="00E43F75" w:rsidRDefault="00E43F75" w:rsidP="004C4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33"/>
    <w:rsid w:val="00010191"/>
    <w:rsid w:val="0003009B"/>
    <w:rsid w:val="000653AC"/>
    <w:rsid w:val="000725B8"/>
    <w:rsid w:val="000D2833"/>
    <w:rsid w:val="000E042A"/>
    <w:rsid w:val="000F1048"/>
    <w:rsid w:val="000F6B47"/>
    <w:rsid w:val="000F7D4F"/>
    <w:rsid w:val="001135D7"/>
    <w:rsid w:val="00140EA0"/>
    <w:rsid w:val="001E4A8B"/>
    <w:rsid w:val="001F0F9F"/>
    <w:rsid w:val="00202E66"/>
    <w:rsid w:val="002455B1"/>
    <w:rsid w:val="00246D34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87B44"/>
    <w:rsid w:val="003E45AD"/>
    <w:rsid w:val="003E5FCD"/>
    <w:rsid w:val="00441785"/>
    <w:rsid w:val="00442CDA"/>
    <w:rsid w:val="0045588D"/>
    <w:rsid w:val="004A619A"/>
    <w:rsid w:val="004C4F6D"/>
    <w:rsid w:val="004F202D"/>
    <w:rsid w:val="00507512"/>
    <w:rsid w:val="005209B5"/>
    <w:rsid w:val="00521569"/>
    <w:rsid w:val="005865E7"/>
    <w:rsid w:val="005C4CB8"/>
    <w:rsid w:val="00663E19"/>
    <w:rsid w:val="00690C96"/>
    <w:rsid w:val="006D6088"/>
    <w:rsid w:val="006F140B"/>
    <w:rsid w:val="00701639"/>
    <w:rsid w:val="00704C33"/>
    <w:rsid w:val="00705699"/>
    <w:rsid w:val="00755F57"/>
    <w:rsid w:val="007B38EB"/>
    <w:rsid w:val="007C370C"/>
    <w:rsid w:val="007F242B"/>
    <w:rsid w:val="008171B1"/>
    <w:rsid w:val="00820001"/>
    <w:rsid w:val="00820427"/>
    <w:rsid w:val="008C5A0E"/>
    <w:rsid w:val="008E45DF"/>
    <w:rsid w:val="009355BA"/>
    <w:rsid w:val="00953D43"/>
    <w:rsid w:val="00954EF9"/>
    <w:rsid w:val="00960F84"/>
    <w:rsid w:val="009A0A91"/>
    <w:rsid w:val="009C1689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629A1"/>
    <w:rsid w:val="00B9178F"/>
    <w:rsid w:val="00C50F0E"/>
    <w:rsid w:val="00C650E6"/>
    <w:rsid w:val="00C810A3"/>
    <w:rsid w:val="00C97017"/>
    <w:rsid w:val="00CA1C8D"/>
    <w:rsid w:val="00CA4BCD"/>
    <w:rsid w:val="00CE0E56"/>
    <w:rsid w:val="00D00C6F"/>
    <w:rsid w:val="00D10BE7"/>
    <w:rsid w:val="00D719AB"/>
    <w:rsid w:val="00D824D4"/>
    <w:rsid w:val="00E020A7"/>
    <w:rsid w:val="00E43F75"/>
    <w:rsid w:val="00E47F00"/>
    <w:rsid w:val="00E97E88"/>
    <w:rsid w:val="00EA0240"/>
    <w:rsid w:val="00EB4F05"/>
    <w:rsid w:val="00EB5044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onTextChar"/>
    <w:rsid w:val="00820001"/>
    <w:rPr>
      <w:rFonts w:ascii="Tahoma" w:hAnsi="Tahoma" w:cs="Tahoma"/>
      <w:szCs w:val="16"/>
    </w:rPr>
  </w:style>
  <w:style w:type="character" w:customStyle="1" w:styleId="BalloonTextChar">
    <w:name w:val="Balloon Tex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HeaderChar"/>
    <w:rsid w:val="004C4F6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FooterChar"/>
    <w:rsid w:val="004C4F6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5C4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eakers.net/pricewatch/296054/asus-rampage-iv-formula.html" TargetMode="External"/><Relationship Id="rId13" Type="http://schemas.openxmlformats.org/officeDocument/2006/relationships/hyperlink" Target="http://tweakers.net/pricewatch/416388/hp-ah332a.html" TargetMode="External"/><Relationship Id="rId18" Type="http://schemas.openxmlformats.org/officeDocument/2006/relationships/hyperlink" Target="http://tweakers.net/pricewatch/303613/fujitsu-spaceexplorer.html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tweakers.net/pricewatch/408750/sharp-pn-l802b-grij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weakers.net/pricewatch/335614/thermalright-silver-arrow-sb-e-extreme-edition.html" TargetMode="External"/><Relationship Id="rId17" Type="http://schemas.openxmlformats.org/officeDocument/2006/relationships/hyperlink" Target="http://tweakers.net/pricewatch/297396/asus-xonar-essence-one.html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tweakers.net/pricewatch/363062/hp-blc7000-platinum.html" TargetMode="External"/><Relationship Id="rId20" Type="http://schemas.openxmlformats.org/officeDocument/2006/relationships/hyperlink" Target="http://tweakers.net/pricewatch/159956/intel-pro-1000-pf-quad-port.html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eakers.net/pricewatch/379046/fujitsu-s26361-f3783-l518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weakers.net/pricewatch/346639/hp-m6625-(qk758a)-400gb.html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tweakers.net/pricewatch/378715/hp-intel-xeon-x7560-x4-tray.html" TargetMode="External"/><Relationship Id="rId19" Type="http://schemas.openxmlformats.org/officeDocument/2006/relationships/hyperlink" Target="http://tweakers.net/pricewatch/435488/ibm-fingerprint-usb-u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eakers.net/pricewatch/431409/hp-nvidia-grid-k1-quad-gpu-pcie-graphics-accelerator.html" TargetMode="External"/><Relationship Id="rId14" Type="http://schemas.openxmlformats.org/officeDocument/2006/relationships/hyperlink" Target="http://tweakers.net/pricewatch/416008/hp-775672-b21-5-komma-2tb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4C2F89FCC24233B4A26C6817FA34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A238D7-2348-44FA-B2F0-0A209A8B410F}"/>
      </w:docPartPr>
      <w:docPartBody>
        <w:p w:rsidR="00000000" w:rsidRDefault="004141CC">
          <w:pPr>
            <w:pStyle w:val="154C2F89FCC24233B4A26C6817FA34BD"/>
          </w:pPr>
          <w:r w:rsidRPr="00246D34">
            <w:t>[Uw bedrijfsslogan]</w:t>
          </w:r>
        </w:p>
      </w:docPartBody>
    </w:docPart>
    <w:docPart>
      <w:docPartPr>
        <w:name w:val="D7DDA920CEED4C9CBB0A2E9D880F6E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43B5F2-A7C0-48C2-9082-53E386E0BF7F}"/>
      </w:docPartPr>
      <w:docPartBody>
        <w:p w:rsidR="00000000" w:rsidRDefault="004141CC">
          <w:pPr>
            <w:pStyle w:val="D7DDA920CEED4C9CBB0A2E9D880F6E12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3AD5CB5FC88C4246A28C5FC66481CE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7F4CE5-9859-4AD6-8289-E9B624C80C62}"/>
      </w:docPartPr>
      <w:docPartBody>
        <w:p w:rsidR="00000000" w:rsidRDefault="004141CC">
          <w:pPr>
            <w:pStyle w:val="3AD5CB5FC88C4246A28C5FC66481CEF5"/>
          </w:pPr>
          <w:r w:rsidRPr="00246D34">
            <w:t>[100]</w:t>
          </w:r>
        </w:p>
      </w:docPartBody>
    </w:docPart>
    <w:docPart>
      <w:docPartPr>
        <w:name w:val="5F30C07D2AC54E33A84A39EB114677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6F1F1B-5E77-444B-ADE2-0A927C027FE1}"/>
      </w:docPartPr>
      <w:docPartBody>
        <w:p w:rsidR="00000000" w:rsidRDefault="004141CC">
          <w:pPr>
            <w:pStyle w:val="5F30C07D2AC54E33A84A39EB114677AB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Naam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9A847175546643478BE0AA54D64AE4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919427-D996-4E0C-9290-9CC8A5C37801}"/>
      </w:docPartPr>
      <w:docPartBody>
        <w:p w:rsidR="00000000" w:rsidRDefault="004141CC">
          <w:pPr>
            <w:pStyle w:val="9A847175546643478BE0AA54D64AE496"/>
          </w:pPr>
          <w:r w:rsidRPr="00246D34">
            <w:t>[</w:t>
          </w:r>
          <w:r w:rsidRPr="00246D34">
            <w:rPr>
              <w:noProof/>
              <w:szCs w:val="24"/>
            </w:rPr>
            <w:t>Bedrijfsnaam</w:t>
          </w:r>
          <w:r w:rsidRPr="00246D34">
            <w:t>]</w:t>
          </w:r>
        </w:p>
      </w:docPartBody>
    </w:docPart>
    <w:docPart>
      <w:docPartPr>
        <w:name w:val="0F8C4617FB0144FBB98B43E8182B2E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DF9FB2-0BDE-4116-A449-CFF9FE923155}"/>
      </w:docPartPr>
      <w:docPartBody>
        <w:p w:rsidR="00000000" w:rsidRDefault="004141CC">
          <w:pPr>
            <w:pStyle w:val="0F8C4617FB0144FBB98B43E8182B2E37"/>
          </w:pPr>
          <w:r w:rsidRPr="00246D34">
            <w:t>[</w:t>
          </w:r>
          <w:r w:rsidRPr="00246D34">
            <w:rPr>
              <w:noProof/>
              <w:szCs w:val="24"/>
            </w:rPr>
            <w:t>Adres</w:t>
          </w:r>
          <w:r w:rsidRPr="00246D34">
            <w:t>]</w:t>
          </w:r>
        </w:p>
      </w:docPartBody>
    </w:docPart>
    <w:docPart>
      <w:docPartPr>
        <w:name w:val="6D0F0D3CEB5445D09F13A5DE409667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AE1562-1267-4ECC-A644-5C17E2053F5A}"/>
      </w:docPartPr>
      <w:docPartBody>
        <w:p w:rsidR="00000000" w:rsidRDefault="004141CC">
          <w:pPr>
            <w:pStyle w:val="6D0F0D3CEB5445D09F13A5DE40966789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Postcode, plaats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3CAAC42ADFF645338F4C35FD42989D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9B4F0B-F95A-4F99-AC1C-C7E5B42D3C33}"/>
      </w:docPartPr>
      <w:docPartBody>
        <w:p w:rsidR="00000000" w:rsidRDefault="004141CC">
          <w:pPr>
            <w:pStyle w:val="3CAAC42ADFF645338F4C35FD42989DE2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CC"/>
    <w:rsid w:val="0041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54C2F89FCC24233B4A26C6817FA34BD">
    <w:name w:val="154C2F89FCC24233B4A26C6817FA34BD"/>
  </w:style>
  <w:style w:type="paragraph" w:customStyle="1" w:styleId="D7DDA920CEED4C9CBB0A2E9D880F6E12">
    <w:name w:val="D7DDA920CEED4C9CBB0A2E9D880F6E12"/>
  </w:style>
  <w:style w:type="paragraph" w:customStyle="1" w:styleId="3AD5CB5FC88C4246A28C5FC66481CEF5">
    <w:name w:val="3AD5CB5FC88C4246A28C5FC66481CEF5"/>
  </w:style>
  <w:style w:type="paragraph" w:customStyle="1" w:styleId="543B03C1B693441292C2B20227F678C0">
    <w:name w:val="543B03C1B693441292C2B20227F678C0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F30C07D2AC54E33A84A39EB114677AB">
    <w:name w:val="5F30C07D2AC54E33A84A39EB114677AB"/>
  </w:style>
  <w:style w:type="paragraph" w:customStyle="1" w:styleId="9A847175546643478BE0AA54D64AE496">
    <w:name w:val="9A847175546643478BE0AA54D64AE496"/>
  </w:style>
  <w:style w:type="paragraph" w:customStyle="1" w:styleId="0F8C4617FB0144FBB98B43E8182B2E37">
    <w:name w:val="0F8C4617FB0144FBB98B43E8182B2E37"/>
  </w:style>
  <w:style w:type="paragraph" w:customStyle="1" w:styleId="6D0F0D3CEB5445D09F13A5DE40966789">
    <w:name w:val="6D0F0D3CEB5445D09F13A5DE40966789"/>
  </w:style>
  <w:style w:type="paragraph" w:customStyle="1" w:styleId="3CAAC42ADFF645338F4C35FD42989DE2">
    <w:name w:val="3CAAC42ADFF645338F4C35FD42989DE2"/>
  </w:style>
  <w:style w:type="paragraph" w:customStyle="1" w:styleId="008AC9AA142A44ECA0DE61D9314BB87E">
    <w:name w:val="008AC9AA142A44ECA0DE61D9314BB87E"/>
  </w:style>
  <w:style w:type="paragraph" w:customStyle="1" w:styleId="DA6DB130734E465A87035AF5BF40FC91">
    <w:name w:val="DA6DB130734E465A87035AF5BF40FC91"/>
  </w:style>
  <w:style w:type="paragraph" w:customStyle="1" w:styleId="6888EBCE6CA2488CAFAD1F1F1CB762C6">
    <w:name w:val="6888EBCE6CA2488CAFAD1F1F1CB762C6"/>
  </w:style>
  <w:style w:type="paragraph" w:customStyle="1" w:styleId="C1266401A36C42DB99D41BB279715C4F">
    <w:name w:val="C1266401A36C42DB99D41BB279715C4F"/>
  </w:style>
  <w:style w:type="paragraph" w:customStyle="1" w:styleId="828924491D3D4C85AF81870460F493D1">
    <w:name w:val="828924491D3D4C85AF81870460F493D1"/>
  </w:style>
  <w:style w:type="paragraph" w:customStyle="1" w:styleId="547D12BB301A4F9F9383F33AF617EE51">
    <w:name w:val="547D12BB301A4F9F9383F33AF617EE51"/>
  </w:style>
  <w:style w:type="paragraph" w:customStyle="1" w:styleId="6A5AD108DA8641938C83515B61F51A12">
    <w:name w:val="6A5AD108DA8641938C83515B61F51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EBE8AD-8C20-41E8-96BB-0C9AE41AA9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1</Pages>
  <Words>430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2015-09-18T21:26:00Z</dcterms:created>
  <dcterms:modified xsi:type="dcterms:W3CDTF">2015-09-18T21:49:00Z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
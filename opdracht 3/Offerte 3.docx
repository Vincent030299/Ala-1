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140"/>
        <w:tblW w:w="10080" w:type="dxa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AD6E6B" w:rsidRPr="00246D34" w:rsidTr="00024BCB">
        <w:trPr>
          <w:trHeight w:val="756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Pr="00246D34" w:rsidRDefault="00AD6E6B" w:rsidP="00024BCB">
            <w:pPr>
              <w:rPr>
                <w:lang w:val="nl-NL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246D34" w:rsidRDefault="00336B6F" w:rsidP="00024BCB">
            <w:pPr>
              <w:pStyle w:val="Kop1"/>
              <w:rPr>
                <w:lang w:val="nl-NL"/>
              </w:rPr>
            </w:pPr>
            <w:r w:rsidRPr="00246D34">
              <w:rPr>
                <w:lang w:val="nl-NL"/>
              </w:rPr>
              <w:t>Offerte</w:t>
            </w:r>
          </w:p>
        </w:tc>
      </w:tr>
      <w:tr w:rsidR="00F56369" w:rsidRPr="00246D34" w:rsidTr="00024BCB">
        <w:trPr>
          <w:trHeight w:val="288"/>
        </w:trPr>
        <w:sdt>
          <w:sdtPr>
            <w:rPr>
              <w:lang w:val="nl-NL"/>
            </w:rPr>
            <w:id w:val="716560723"/>
            <w:placeholder>
              <w:docPart w:val="0AAB4157456B49CC9523211A9FDDB1CB"/>
            </w:placeholder>
          </w:sdtPr>
          <w:sdtEndPr/>
          <w:sdtContent>
            <w:tc>
              <w:tcPr>
                <w:tcW w:w="7740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024BCB" w:rsidRDefault="00024BCB" w:rsidP="00024BCB">
                <w:pPr>
                  <w:pStyle w:val="slogan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Al </w:t>
                </w:r>
                <w:proofErr w:type="spellStart"/>
                <w:r>
                  <w:rPr>
                    <w:lang w:val="nl-NL"/>
                  </w:rPr>
                  <w:t>you</w:t>
                </w:r>
                <w:proofErr w:type="spellEnd"/>
                <w:r>
                  <w:rPr>
                    <w:lang w:val="nl-NL"/>
                  </w:rPr>
                  <w:t xml:space="preserve"> </w:t>
                </w:r>
                <w:proofErr w:type="spellStart"/>
                <w:r>
                  <w:rPr>
                    <w:lang w:val="nl-NL"/>
                  </w:rPr>
                  <w:t>need</w:t>
                </w:r>
                <w:proofErr w:type="spellEnd"/>
              </w:p>
              <w:p w:rsidR="00F56369" w:rsidRPr="00246D34" w:rsidRDefault="00024BCB" w:rsidP="00024BCB">
                <w:pPr>
                  <w:pStyle w:val="slogan"/>
                  <w:rPr>
                    <w:lang w:val="nl-NL"/>
                  </w:rPr>
                </w:pPr>
                <w:r>
                  <w:rPr>
                    <w:lang w:val="nl-NL"/>
                  </w:rPr>
                  <w:t>Vervaldatun:1-11-2015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:rsidR="00F56369" w:rsidRPr="00246D34" w:rsidRDefault="00336B6F" w:rsidP="00024BCB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="00F5636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6F8393B89FFF4E748333F225FFF28636"/>
                </w:placeholder>
                <w:date w:fullDate="2015-09-18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24BCB">
                  <w:rPr>
                    <w:lang w:val="nl-NL"/>
                  </w:rPr>
                  <w:t>18-9-2015</w:t>
                </w:r>
              </w:sdtContent>
            </w:sdt>
          </w:p>
          <w:p w:rsidR="00663E19" w:rsidRPr="00246D34" w:rsidRDefault="00336B6F" w:rsidP="00024BCB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FACTUUR</w:t>
            </w:r>
            <w:r w:rsidR="00F56369" w:rsidRPr="00246D34">
              <w:rPr>
                <w:lang w:val="nl-NL"/>
              </w:rPr>
              <w:t xml:space="preserve"> # </w:t>
            </w:r>
            <w:sdt>
              <w:sdtPr>
                <w:rPr>
                  <w:lang w:val="nl-NL"/>
                </w:rPr>
                <w:id w:val="716560728"/>
                <w:placeholder>
                  <w:docPart w:val="12015B11C22C41FE95DBFA1109EE3C83"/>
                </w:placeholder>
              </w:sdtPr>
              <w:sdtEndPr/>
              <w:sdtContent>
                <w:r w:rsidR="00024BCB">
                  <w:rPr>
                    <w:lang w:val="nl-NL"/>
                  </w:rPr>
                  <w:t>3</w:t>
                </w:r>
              </w:sdtContent>
            </w:sdt>
          </w:p>
        </w:tc>
      </w:tr>
      <w:tr w:rsidR="00FF6275" w:rsidRPr="00246D34" w:rsidTr="00024BCB">
        <w:trPr>
          <w:trHeight w:val="1155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:rsidR="00FF6275" w:rsidRPr="00246D34" w:rsidRDefault="00336B6F" w:rsidP="00024BCB">
            <w:pPr>
              <w:pStyle w:val="headings"/>
              <w:rPr>
                <w:lang w:val="nl-NL"/>
              </w:rPr>
            </w:pPr>
            <w:r w:rsidRPr="00246D34">
              <w:rPr>
                <w:bCs w:val="0"/>
                <w:noProof/>
                <w:szCs w:val="24"/>
                <w:lang w:val="nl-NL"/>
              </w:rPr>
              <w:t>AaN</w:t>
            </w: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lang w:val="nl-NL"/>
              </w:rPr>
              <w:id w:val="716560479"/>
              <w:placeholder>
                <w:docPart w:val="80B3904765324AD9AEC4A06CC86EA97A"/>
              </w:placeholder>
            </w:sdtPr>
            <w:sdtEndPr/>
            <w:sdtContent>
              <w:p w:rsidR="00304BC4" w:rsidRPr="00246D34" w:rsidRDefault="00024BCB" w:rsidP="00024BCB">
                <w:pPr>
                  <w:pStyle w:val="rightalignedtext"/>
                  <w:rPr>
                    <w:lang w:val="nl-NL"/>
                  </w:rPr>
                </w:pPr>
                <w:r>
                  <w:rPr>
                    <w:lang w:val="nl-NL"/>
                  </w:rPr>
                  <w:t>M Wijnands</w:t>
                </w:r>
              </w:p>
            </w:sdtContent>
          </w:sdt>
          <w:sdt>
            <w:sdtPr>
              <w:rPr>
                <w:color w:val="808080"/>
                <w:lang w:val="nl-NL"/>
              </w:rPr>
              <w:id w:val="716560481"/>
              <w:placeholder>
                <w:docPart w:val="1263C16C79C84D5E852FD39186EB5D30"/>
              </w:placeholder>
            </w:sdtPr>
            <w:sdtEndPr/>
            <w:sdtContent>
              <w:p w:rsidR="00304BC4" w:rsidRPr="00246D34" w:rsidRDefault="00024BCB" w:rsidP="00024BCB">
                <w:pPr>
                  <w:pStyle w:val="rightalignedtext"/>
                  <w:rPr>
                    <w:lang w:val="nl-NL"/>
                  </w:rPr>
                </w:pPr>
                <w:r>
                  <w:rPr>
                    <w:color w:val="808080"/>
                    <w:lang w:val="nl-NL"/>
                  </w:rPr>
                  <w:t>ID College</w:t>
                </w:r>
              </w:p>
            </w:sdtContent>
          </w:sdt>
          <w:sdt>
            <w:sdtPr>
              <w:rPr>
                <w:lang w:val="nl-NL"/>
              </w:rPr>
              <w:id w:val="716560484"/>
              <w:placeholder>
                <w:docPart w:val="CBD096ED95454C7C817D53DCDBD80075"/>
              </w:placeholder>
            </w:sdtPr>
            <w:sdtEndPr/>
            <w:sdtContent>
              <w:p w:rsidR="00304BC4" w:rsidRPr="00246D34" w:rsidRDefault="00024BCB" w:rsidP="00024BCB">
                <w:pPr>
                  <w:pStyle w:val="rightalignedtext"/>
                  <w:rPr>
                    <w:lang w:val="nl-NL"/>
                  </w:rPr>
                </w:pPr>
                <w:r>
                  <w:rPr>
                    <w:lang w:val="nl-NL"/>
                  </w:rPr>
                  <w:t>Van doornplantsoen 11</w:t>
                </w:r>
              </w:p>
            </w:sdtContent>
          </w:sdt>
          <w:sdt>
            <w:sdtPr>
              <w:rPr>
                <w:lang w:val="nl-NL"/>
              </w:rPr>
              <w:id w:val="716560486"/>
              <w:placeholder>
                <w:docPart w:val="15BA21AB4FD94D70B65CA94C0ABD8984"/>
              </w:placeholder>
            </w:sdtPr>
            <w:sdtEndPr/>
            <w:sdtContent>
              <w:p w:rsidR="00304BC4" w:rsidRPr="00246D34" w:rsidRDefault="00024BCB" w:rsidP="00024BCB">
                <w:pPr>
                  <w:pStyle w:val="rightalignedtext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2722ZA </w:t>
                </w:r>
                <w:proofErr w:type="spellStart"/>
                <w:r>
                  <w:rPr>
                    <w:lang w:val="nl-NL"/>
                  </w:rPr>
                  <w:t>zoetermeer</w:t>
                </w:r>
                <w:proofErr w:type="spellEnd"/>
              </w:p>
            </w:sdtContent>
          </w:sdt>
          <w:sdt>
            <w:sdtPr>
              <w:rPr>
                <w:color w:val="808080"/>
                <w:lang w:val="nl-NL"/>
              </w:rPr>
              <w:id w:val="716560491"/>
              <w:placeholder>
                <w:docPart w:val="451AE808A11841D8BE627A8B516D2564"/>
              </w:placeholder>
            </w:sdtPr>
            <w:sdtEndPr/>
            <w:sdtContent>
              <w:p w:rsidR="00FF6275" w:rsidRPr="00246D34" w:rsidRDefault="00024BCB" w:rsidP="00024BCB">
                <w:pPr>
                  <w:pStyle w:val="rightalignedtext"/>
                  <w:rPr>
                    <w:lang w:val="nl-NL"/>
                  </w:rPr>
                </w:pPr>
                <w:r>
                  <w:rPr>
                    <w:color w:val="808080"/>
                    <w:lang w:val="nl-NL"/>
                  </w:rPr>
                  <w:t>079 330 0800</w:t>
                </w:r>
              </w:p>
            </w:sdtContent>
          </w:sdt>
        </w:tc>
      </w:tr>
    </w:tbl>
    <w:p w:rsidR="00954EF9" w:rsidRPr="00246D34" w:rsidRDefault="00954EF9" w:rsidP="004F202D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07"/>
        <w:gridCol w:w="936"/>
        <w:gridCol w:w="1450"/>
        <w:gridCol w:w="2048"/>
        <w:gridCol w:w="1268"/>
        <w:gridCol w:w="1817"/>
        <w:gridCol w:w="1254"/>
      </w:tblGrid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024BCB" w:rsidP="002455B1">
            <w:pPr>
              <w:rPr>
                <w:lang w:val="nl-NL"/>
              </w:rPr>
            </w:pPr>
            <w:r>
              <w:rPr>
                <w:lang w:val="nl-NL"/>
              </w:rPr>
              <w:t>Vincent Toonen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024BCB" w:rsidP="002455B1">
            <w:pPr>
              <w:rPr>
                <w:lang w:val="nl-NL"/>
              </w:rPr>
            </w:pPr>
            <w:r>
              <w:rPr>
                <w:lang w:val="nl-NL"/>
              </w:rPr>
              <w:t>PC verkopen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024BCB" w:rsidP="002455B1">
            <w:pPr>
              <w:rPr>
                <w:lang w:val="nl-NL"/>
              </w:rPr>
            </w:pPr>
            <w:r>
              <w:rPr>
                <w:lang w:val="nl-NL"/>
              </w:rPr>
              <w:t>Online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024BCB" w:rsidP="002455B1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024BCB" w:rsidP="002455B1">
            <w:pPr>
              <w:rPr>
                <w:lang w:val="nl-NL"/>
              </w:rPr>
            </w:pPr>
            <w:r>
              <w:rPr>
                <w:lang w:val="nl-NL"/>
              </w:rPr>
              <w:t>19-9-2015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A23E72">
            <w:pPr>
              <w:rPr>
                <w:lang w:val="nl-NL"/>
              </w:rPr>
            </w:pPr>
            <w:r w:rsidRPr="00246D34">
              <w:rPr>
                <w:noProof/>
                <w:lang w:val="nl-NL"/>
              </w:rPr>
              <w:t>Betaling bij ontvangst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024BCB" w:rsidP="002455B1">
            <w:pPr>
              <w:rPr>
                <w:lang w:val="nl-NL"/>
              </w:rPr>
            </w:pPr>
            <w:r>
              <w:rPr>
                <w:lang w:val="nl-NL"/>
              </w:rPr>
              <w:t>1-11-2015</w:t>
            </w:r>
          </w:p>
        </w:tc>
      </w:tr>
    </w:tbl>
    <w:p w:rsidR="009C1689" w:rsidRPr="00246D34" w:rsidRDefault="009C1689" w:rsidP="00F56369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947"/>
        <w:gridCol w:w="2552"/>
        <w:gridCol w:w="2069"/>
        <w:gridCol w:w="1653"/>
        <w:gridCol w:w="1384"/>
        <w:gridCol w:w="1475"/>
      </w:tblGrid>
      <w:tr w:rsidR="00944C08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Artikelnummer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Beschrijving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D54480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D54480" w:rsidRDefault="00D54480" w:rsidP="00AA16FA">
            <w:pPr>
              <w:rPr>
                <w:lang w:val="nl-NL"/>
              </w:rPr>
            </w:pPr>
            <w:hyperlink r:id="rId8" w:history="1"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MSI Z97S SLI Krait Edition</w:t>
              </w:r>
            </w:hyperlink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Moederbord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€116,50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€116,50</w:t>
            </w:r>
          </w:p>
        </w:tc>
      </w:tr>
      <w:tr w:rsidR="00D54480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D54480" w:rsidRDefault="00D54480" w:rsidP="00AA16FA">
            <w:pPr>
              <w:rPr>
                <w:lang w:val="nl-NL"/>
              </w:rPr>
            </w:pPr>
            <w:hyperlink r:id="rId9" w:history="1"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Fujitsu GeForce 605 1GB</w:t>
              </w:r>
            </w:hyperlink>
            <w:r w:rsidRPr="00D54480">
              <w:rPr>
                <w:rFonts w:ascii="Microsoft Sans Serif" w:hAnsi="Microsoft Sans Serif" w:cs="Microsoft Sans Serif"/>
                <w:szCs w:val="16"/>
              </w:rPr>
              <w:t xml:space="preserve">  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Videokaart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€78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€78</w:t>
            </w:r>
          </w:p>
        </w:tc>
      </w:tr>
      <w:tr w:rsidR="00D54480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D54480" w:rsidRDefault="00D54480" w:rsidP="00AA16FA">
            <w:pPr>
              <w:rPr>
                <w:lang w:val="nl-NL"/>
              </w:rPr>
            </w:pPr>
            <w:hyperlink r:id="rId10" w:history="1"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Intel Core i3-4170 Boxed</w:t>
              </w:r>
            </w:hyperlink>
            <w:r w:rsidRPr="00D54480">
              <w:rPr>
                <w:rFonts w:ascii="Microsoft Sans Serif" w:hAnsi="Microsoft Sans Serif" w:cs="Microsoft Sans Serif"/>
                <w:szCs w:val="16"/>
              </w:rPr>
              <w:t xml:space="preserve"> 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Processor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€113,95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€113,95</w:t>
            </w:r>
          </w:p>
        </w:tc>
      </w:tr>
      <w:tr w:rsidR="00D54480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D54480" w:rsidRDefault="00D54480" w:rsidP="00AA16FA">
            <w:pPr>
              <w:rPr>
                <w:lang w:val="nl-NL"/>
              </w:rPr>
            </w:pPr>
            <w:hyperlink r:id="rId11" w:history="1"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Crucial </w:t>
              </w:r>
              <w:proofErr w:type="spellStart"/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Ballistix</w:t>
              </w:r>
              <w:proofErr w:type="spellEnd"/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 BLS2CP4G3D1609DS1S00CEU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Geheugen intern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€42,96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€42,96</w:t>
            </w:r>
          </w:p>
        </w:tc>
      </w:tr>
      <w:tr w:rsidR="00D54480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D54480" w:rsidRDefault="00D54480" w:rsidP="00AA16FA">
            <w:pPr>
              <w:rPr>
                <w:lang w:val="nl-NL"/>
              </w:rPr>
            </w:pPr>
            <w:hyperlink r:id="rId12" w:history="1">
              <w:proofErr w:type="spellStart"/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Noctua</w:t>
              </w:r>
              <w:proofErr w:type="spellEnd"/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 NH-U14S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Processor Koeling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€57,95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€57,95</w:t>
            </w:r>
          </w:p>
        </w:tc>
      </w:tr>
      <w:tr w:rsidR="00D54480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D54480" w:rsidRDefault="00D54480" w:rsidP="00AA16FA">
            <w:pPr>
              <w:rPr>
                <w:lang w:val="nl-NL"/>
              </w:rPr>
            </w:pPr>
            <w:hyperlink r:id="rId13" w:history="1"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Cooler Master GM G550M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Voeding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€63,50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€63,50</w:t>
            </w:r>
          </w:p>
        </w:tc>
      </w:tr>
      <w:tr w:rsidR="00944C08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D54480" w:rsidRDefault="00D54480" w:rsidP="00877042">
            <w:pPr>
              <w:rPr>
                <w:lang w:val="nl-NL"/>
              </w:rPr>
            </w:pPr>
            <w:hyperlink r:id="rId14" w:history="1">
              <w:r w:rsidR="00877042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Intel</w:t>
              </w:r>
            </w:hyperlink>
            <w:r w:rsidR="00877042"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  <w:t xml:space="preserve"> 530 2,5’’ OEM 80GB</w:t>
            </w:r>
            <w:r w:rsidRPr="00D54480">
              <w:rPr>
                <w:rFonts w:ascii="Microsoft Sans Serif" w:hAnsi="Microsoft Sans Serif" w:cs="Microsoft Sans Serif"/>
                <w:szCs w:val="16"/>
              </w:rPr>
              <w:t xml:space="preserve">  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 xml:space="preserve">Solid Stade Drive 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D54480" w:rsidP="00877042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877042">
              <w:rPr>
                <w:lang w:val="nl-NL"/>
              </w:rPr>
              <w:t>76,63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D54480" w:rsidP="00877042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877042">
              <w:rPr>
                <w:lang w:val="nl-NL"/>
              </w:rPr>
              <w:t>76,63</w:t>
            </w:r>
          </w:p>
        </w:tc>
      </w:tr>
      <w:tr w:rsidR="00944C08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D54480" w:rsidRDefault="00D54480" w:rsidP="00957B5A">
            <w:pPr>
              <w:rPr>
                <w:lang w:val="nl-NL"/>
              </w:rPr>
            </w:pPr>
            <w:hyperlink r:id="rId15" w:history="1">
              <w:r w:rsidR="00957B5A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Seagate</w:t>
              </w:r>
            </w:hyperlink>
            <w:r w:rsidR="00957B5A"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  <w:t xml:space="preserve"> Desktop HDD ST3000DM001, 3TB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Interne harde schrijf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57B5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957B5A">
              <w:rPr>
                <w:lang w:val="nl-NL"/>
              </w:rPr>
              <w:t>93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57B5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957B5A">
              <w:rPr>
                <w:lang w:val="nl-NL"/>
              </w:rPr>
              <w:t>93</w:t>
            </w:r>
          </w:p>
        </w:tc>
      </w:tr>
      <w:tr w:rsidR="00D54480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D54480" w:rsidRDefault="00D54480" w:rsidP="00AA16FA">
            <w:pPr>
              <w:rPr>
                <w:lang w:val="nl-NL"/>
              </w:rPr>
            </w:pPr>
            <w:hyperlink r:id="rId16" w:history="1"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Cooler Master </w:t>
              </w:r>
              <w:proofErr w:type="spellStart"/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MasterCase</w:t>
              </w:r>
              <w:proofErr w:type="spellEnd"/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 5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Behuizing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€114,95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€114,95</w:t>
            </w:r>
          </w:p>
        </w:tc>
      </w:tr>
      <w:tr w:rsidR="00D54480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D54480" w:rsidRDefault="00D54480" w:rsidP="00AA16FA">
            <w:pPr>
              <w:rPr>
                <w:lang w:val="nl-NL"/>
              </w:rPr>
            </w:pPr>
            <w:hyperlink r:id="rId17" w:history="1">
              <w:proofErr w:type="spellStart"/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Sweex</w:t>
              </w:r>
              <w:proofErr w:type="spellEnd"/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 7.1 External USB Sound Card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Geluidskaart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€28,95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€28,95</w:t>
            </w:r>
          </w:p>
        </w:tc>
      </w:tr>
      <w:tr w:rsidR="00D54480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Linux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OS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Gratis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Gratis</w:t>
            </w:r>
          </w:p>
        </w:tc>
      </w:tr>
      <w:tr w:rsidR="00944C08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:rsidR="00D54480" w:rsidRDefault="00D54480" w:rsidP="00AA16FA">
            <w:pPr>
              <w:rPr>
                <w:lang w:val="nl-NL"/>
              </w:rPr>
            </w:pPr>
          </w:p>
          <w:p w:rsidR="00D54480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:rsidR="00D54480" w:rsidRDefault="00D54480" w:rsidP="00AA16FA">
            <w:pPr>
              <w:rPr>
                <w:lang w:val="nl-NL"/>
              </w:rPr>
            </w:pPr>
          </w:p>
          <w:p w:rsidR="00D54480" w:rsidRDefault="00D54480" w:rsidP="00AA16FA">
            <w:pPr>
              <w:rPr>
                <w:lang w:val="nl-NL"/>
              </w:rPr>
            </w:pPr>
          </w:p>
          <w:p w:rsidR="00D54480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:rsidR="00B705C3" w:rsidRDefault="00B705C3" w:rsidP="00AA16FA">
            <w:pPr>
              <w:rPr>
                <w:lang w:val="nl-NL"/>
              </w:rPr>
            </w:pPr>
          </w:p>
          <w:p w:rsidR="00B705C3" w:rsidRPr="00246D34" w:rsidRDefault="00B705C3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54480" w:rsidRDefault="00D54480" w:rsidP="00AA16FA">
            <w:pPr>
              <w:rPr>
                <w:rFonts w:ascii="Microsoft Sans Serif" w:hAnsi="Microsoft Sans Serif" w:cs="Microsoft Sans Serif"/>
                <w:szCs w:val="16"/>
              </w:rPr>
            </w:pPr>
            <w:hyperlink r:id="rId18" w:history="1">
              <w:proofErr w:type="spellStart"/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MadCatz</w:t>
              </w:r>
              <w:proofErr w:type="spellEnd"/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 R.A.T. 9 Gloss Black</w:t>
              </w:r>
            </w:hyperlink>
          </w:p>
          <w:p w:rsidR="00D54480" w:rsidRDefault="00D54480" w:rsidP="00D54480">
            <w:pPr>
              <w:rPr>
                <w:rFonts w:ascii="Microsoft Sans Serif" w:hAnsi="Microsoft Sans Serif" w:cs="Microsoft Sans Serif"/>
                <w:szCs w:val="16"/>
              </w:rPr>
            </w:pPr>
          </w:p>
          <w:p w:rsidR="00D54480" w:rsidRDefault="00D54480" w:rsidP="00D54480">
            <w:pPr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</w:pPr>
            <w:hyperlink r:id="rId19" w:history="1"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Logitech G710+ Brown Mechanical Gaming Keyboard qwerty</w:t>
              </w:r>
            </w:hyperlink>
          </w:p>
          <w:p w:rsidR="00D54480" w:rsidRDefault="00D54480" w:rsidP="00D54480">
            <w:pPr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</w:pPr>
          </w:p>
          <w:p w:rsidR="00D54480" w:rsidRDefault="00D54480" w:rsidP="00D54480">
            <w:pPr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</w:pPr>
            <w:hyperlink r:id="rId20" w:history="1">
              <w:r w:rsidRPr="00D54480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Asus USB-AC56</w:t>
              </w:r>
            </w:hyperlink>
          </w:p>
          <w:p w:rsidR="00B705C3" w:rsidRDefault="00B705C3" w:rsidP="00D54480">
            <w:pPr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</w:pPr>
          </w:p>
          <w:p w:rsidR="00B705C3" w:rsidRPr="00B705C3" w:rsidRDefault="00B705C3" w:rsidP="00877042">
            <w:pPr>
              <w:rPr>
                <w:rFonts w:ascii="Microsoft Sans Serif" w:hAnsi="Microsoft Sans Serif" w:cs="Microsoft Sans Serif"/>
                <w:szCs w:val="16"/>
              </w:rPr>
            </w:pPr>
            <w:hyperlink r:id="rId21" w:history="1">
              <w:r w:rsidR="00877042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HKC</w:t>
              </w:r>
            </w:hyperlink>
            <w:r w:rsidR="00877042"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  <w:t xml:space="preserve"> 19V </w:t>
            </w:r>
            <w:proofErr w:type="spellStart"/>
            <w:r w:rsidR="00877042"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  <w:t>Zwart</w:t>
            </w:r>
            <w:proofErr w:type="spellEnd"/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54480" w:rsidRDefault="00D54480" w:rsidP="00AA16FA">
            <w:pPr>
              <w:rPr>
                <w:lang w:val="nl-NL"/>
              </w:rPr>
            </w:pPr>
            <w:r>
              <w:rPr>
                <w:lang w:val="nl-NL"/>
              </w:rPr>
              <w:t>Muis</w:t>
            </w:r>
          </w:p>
          <w:p w:rsidR="00D54480" w:rsidRDefault="00D54480" w:rsidP="00D54480">
            <w:pPr>
              <w:rPr>
                <w:lang w:val="nl-NL"/>
              </w:rPr>
            </w:pPr>
          </w:p>
          <w:p w:rsidR="00D54480" w:rsidRDefault="00D54480" w:rsidP="00D54480">
            <w:pPr>
              <w:rPr>
                <w:lang w:val="nl-NL"/>
              </w:rPr>
            </w:pPr>
          </w:p>
          <w:p w:rsidR="00D54480" w:rsidRDefault="00D54480" w:rsidP="00D54480">
            <w:pPr>
              <w:rPr>
                <w:lang w:val="nl-NL"/>
              </w:rPr>
            </w:pPr>
            <w:r>
              <w:rPr>
                <w:lang w:val="nl-NL"/>
              </w:rPr>
              <w:t>Toetsenbord</w:t>
            </w:r>
          </w:p>
          <w:p w:rsidR="00D54480" w:rsidRDefault="00D54480" w:rsidP="00D54480">
            <w:pPr>
              <w:rPr>
                <w:lang w:val="nl-NL"/>
              </w:rPr>
            </w:pPr>
          </w:p>
          <w:p w:rsidR="00B705C3" w:rsidRDefault="00D54480" w:rsidP="00D54480">
            <w:pPr>
              <w:rPr>
                <w:lang w:val="nl-NL"/>
              </w:rPr>
            </w:pPr>
            <w:r>
              <w:rPr>
                <w:lang w:val="nl-NL"/>
              </w:rPr>
              <w:t>Netwerk Kaart</w:t>
            </w:r>
          </w:p>
          <w:p w:rsidR="00B705C3" w:rsidRDefault="00B705C3" w:rsidP="00B705C3">
            <w:pPr>
              <w:rPr>
                <w:lang w:val="nl-NL"/>
              </w:rPr>
            </w:pPr>
          </w:p>
          <w:p w:rsidR="00F1654D" w:rsidRPr="00B705C3" w:rsidRDefault="00B705C3" w:rsidP="00B705C3">
            <w:pPr>
              <w:rPr>
                <w:lang w:val="nl-NL"/>
              </w:rPr>
            </w:pPr>
            <w:r>
              <w:rPr>
                <w:lang w:val="nl-NL"/>
              </w:rPr>
              <w:t>Monitor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54480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€129</w:t>
            </w:r>
          </w:p>
          <w:p w:rsidR="00D54480" w:rsidRDefault="00D54480" w:rsidP="00D54480">
            <w:pPr>
              <w:rPr>
                <w:lang w:val="nl-NL"/>
              </w:rPr>
            </w:pPr>
          </w:p>
          <w:p w:rsidR="00D54480" w:rsidRDefault="00D54480" w:rsidP="00D54480">
            <w:pPr>
              <w:rPr>
                <w:lang w:val="nl-NL"/>
              </w:rPr>
            </w:pPr>
          </w:p>
          <w:p w:rsidR="00D54480" w:rsidRDefault="00D54480" w:rsidP="00D54480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  €122</w:t>
            </w:r>
          </w:p>
          <w:p w:rsidR="00D54480" w:rsidRDefault="00D54480" w:rsidP="00D54480">
            <w:pPr>
              <w:rPr>
                <w:lang w:val="nl-NL"/>
              </w:rPr>
            </w:pPr>
          </w:p>
          <w:p w:rsidR="00B705C3" w:rsidRDefault="00D54480" w:rsidP="00D54480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€57,50</w:t>
            </w:r>
          </w:p>
          <w:p w:rsidR="00B705C3" w:rsidRDefault="00B705C3" w:rsidP="00B705C3">
            <w:pPr>
              <w:rPr>
                <w:lang w:val="nl-NL"/>
              </w:rPr>
            </w:pPr>
          </w:p>
          <w:p w:rsidR="00F1654D" w:rsidRPr="00B705C3" w:rsidRDefault="00B705C3" w:rsidP="00877042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</w:t>
            </w:r>
            <w:r w:rsidR="00877042">
              <w:rPr>
                <w:lang w:val="nl-NL"/>
              </w:rPr>
              <w:t xml:space="preserve">  </w:t>
            </w:r>
            <w:r>
              <w:rPr>
                <w:lang w:val="nl-NL"/>
              </w:rPr>
              <w:t xml:space="preserve">  €</w:t>
            </w:r>
            <w:r w:rsidR="00877042">
              <w:rPr>
                <w:lang w:val="nl-NL"/>
              </w:rPr>
              <w:t>84,55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54480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  <w:p w:rsidR="00D54480" w:rsidRDefault="00D54480" w:rsidP="00D54480">
            <w:pPr>
              <w:rPr>
                <w:lang w:val="nl-NL"/>
              </w:rPr>
            </w:pPr>
          </w:p>
          <w:p w:rsidR="00D54480" w:rsidRDefault="00D54480" w:rsidP="00D54480">
            <w:pPr>
              <w:rPr>
                <w:lang w:val="nl-NL"/>
              </w:rPr>
            </w:pPr>
          </w:p>
          <w:p w:rsidR="00D54480" w:rsidRDefault="00944C08" w:rsidP="00D54480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</w:t>
            </w:r>
            <w:r w:rsidR="00D54480">
              <w:rPr>
                <w:lang w:val="nl-NL"/>
              </w:rPr>
              <w:t>0%</w:t>
            </w:r>
          </w:p>
          <w:p w:rsidR="00D54480" w:rsidRDefault="00D54480" w:rsidP="00D54480">
            <w:pPr>
              <w:rPr>
                <w:lang w:val="nl-NL"/>
              </w:rPr>
            </w:pPr>
          </w:p>
          <w:p w:rsidR="00B705C3" w:rsidRDefault="00944C08" w:rsidP="00D54480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</w:t>
            </w:r>
            <w:r w:rsidR="00D54480">
              <w:rPr>
                <w:lang w:val="nl-NL"/>
              </w:rPr>
              <w:t>0%</w:t>
            </w:r>
          </w:p>
          <w:p w:rsidR="00B705C3" w:rsidRDefault="00B705C3" w:rsidP="00B705C3">
            <w:pPr>
              <w:rPr>
                <w:lang w:val="nl-NL"/>
              </w:rPr>
            </w:pPr>
          </w:p>
          <w:p w:rsidR="00F1654D" w:rsidRPr="00B705C3" w:rsidRDefault="00944C08" w:rsidP="00B705C3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</w:t>
            </w:r>
            <w:r w:rsidR="00B705C3"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54480" w:rsidRDefault="00D54480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€129</w:t>
            </w:r>
          </w:p>
          <w:p w:rsidR="00D54480" w:rsidRDefault="00D54480" w:rsidP="00D54480">
            <w:pPr>
              <w:rPr>
                <w:lang w:val="nl-NL"/>
              </w:rPr>
            </w:pPr>
          </w:p>
          <w:p w:rsidR="00D54480" w:rsidRDefault="00D54480" w:rsidP="00D54480">
            <w:pPr>
              <w:rPr>
                <w:lang w:val="nl-NL"/>
              </w:rPr>
            </w:pPr>
          </w:p>
          <w:p w:rsidR="00D54480" w:rsidRDefault="00D54480" w:rsidP="00D54480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€122</w:t>
            </w:r>
          </w:p>
          <w:p w:rsidR="00D54480" w:rsidRDefault="00D54480" w:rsidP="00D54480">
            <w:pPr>
              <w:rPr>
                <w:lang w:val="nl-NL"/>
              </w:rPr>
            </w:pPr>
          </w:p>
          <w:p w:rsidR="00B705C3" w:rsidRDefault="00D54480" w:rsidP="00D54480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€57,50</w:t>
            </w:r>
          </w:p>
          <w:p w:rsidR="00B705C3" w:rsidRDefault="00B705C3" w:rsidP="00B705C3">
            <w:pPr>
              <w:rPr>
                <w:lang w:val="nl-NL"/>
              </w:rPr>
            </w:pPr>
          </w:p>
          <w:p w:rsidR="00F1654D" w:rsidRPr="00B705C3" w:rsidRDefault="00B705C3" w:rsidP="00877042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</w:t>
            </w:r>
            <w:r w:rsidR="00877042">
              <w:rPr>
                <w:lang w:val="nl-NL"/>
              </w:rPr>
              <w:t xml:space="preserve">  </w:t>
            </w:r>
            <w:r>
              <w:rPr>
                <w:lang w:val="nl-NL"/>
              </w:rPr>
              <w:t>€</w:t>
            </w:r>
            <w:r w:rsidR="00877042">
              <w:rPr>
                <w:lang w:val="nl-NL"/>
              </w:rPr>
              <w:t>84,55</w:t>
            </w:r>
          </w:p>
        </w:tc>
      </w:tr>
      <w:tr w:rsidR="00957B5A" w:rsidRPr="00246D34" w:rsidTr="00336B6F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957B5A" w:rsidP="00944C08">
            <w:pPr>
              <w:pStyle w:val="Amount"/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         </w:t>
            </w:r>
            <w:r w:rsidR="00944C08">
              <w:rPr>
                <w:lang w:val="nl-NL"/>
              </w:rPr>
              <w:t xml:space="preserve">         €1179,44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AD6182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€204,12</w:t>
            </w:r>
            <w:bookmarkStart w:id="0" w:name="_GoBack"/>
            <w:bookmarkEnd w:id="0"/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944C08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€1427,12</w:t>
            </w:r>
          </w:p>
        </w:tc>
      </w:tr>
    </w:tbl>
    <w:p w:rsidR="00F1113C" w:rsidRPr="00246D34" w:rsidRDefault="00F1113C" w:rsidP="00F1113C">
      <w:pPr>
        <w:rPr>
          <w:lang w:val="nl-NL"/>
        </w:rPr>
      </w:pPr>
    </w:p>
    <w:p w:rsidR="00F1113C" w:rsidRPr="00246D34" w:rsidRDefault="00F1113C" w:rsidP="00F1113C">
      <w:pPr>
        <w:rPr>
          <w:lang w:val="nl-NL"/>
        </w:rPr>
      </w:pPr>
    </w:p>
    <w:sectPr w:rsidR="00F1113C" w:rsidRPr="00246D34" w:rsidSect="0035376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C01" w:rsidRDefault="00553C01" w:rsidP="004C4F6D">
      <w:r>
        <w:separator/>
      </w:r>
    </w:p>
  </w:endnote>
  <w:endnote w:type="continuationSeparator" w:id="0">
    <w:p w:rsidR="00553C01" w:rsidRDefault="00553C01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C01" w:rsidRDefault="00553C01" w:rsidP="004C4F6D">
      <w:r>
        <w:separator/>
      </w:r>
    </w:p>
  </w:footnote>
  <w:footnote w:type="continuationSeparator" w:id="0">
    <w:p w:rsidR="00553C01" w:rsidRDefault="00553C01" w:rsidP="004C4F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CB"/>
    <w:rsid w:val="00010191"/>
    <w:rsid w:val="00024BCB"/>
    <w:rsid w:val="0003009B"/>
    <w:rsid w:val="000653AC"/>
    <w:rsid w:val="000725B8"/>
    <w:rsid w:val="000E042A"/>
    <w:rsid w:val="000F1048"/>
    <w:rsid w:val="000F6B47"/>
    <w:rsid w:val="000F7D4F"/>
    <w:rsid w:val="001135D7"/>
    <w:rsid w:val="00140EA0"/>
    <w:rsid w:val="001E4A8B"/>
    <w:rsid w:val="001F0F9F"/>
    <w:rsid w:val="00202E66"/>
    <w:rsid w:val="002455B1"/>
    <w:rsid w:val="00246D34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36B6F"/>
    <w:rsid w:val="0035067A"/>
    <w:rsid w:val="00353763"/>
    <w:rsid w:val="00387B44"/>
    <w:rsid w:val="003E45AD"/>
    <w:rsid w:val="003E5FCD"/>
    <w:rsid w:val="00441785"/>
    <w:rsid w:val="00442CDA"/>
    <w:rsid w:val="0045588D"/>
    <w:rsid w:val="004A619A"/>
    <w:rsid w:val="004C4F6D"/>
    <w:rsid w:val="004F202D"/>
    <w:rsid w:val="00507512"/>
    <w:rsid w:val="005209B5"/>
    <w:rsid w:val="00521569"/>
    <w:rsid w:val="00553C01"/>
    <w:rsid w:val="005865E7"/>
    <w:rsid w:val="00663E19"/>
    <w:rsid w:val="00690C96"/>
    <w:rsid w:val="006D6088"/>
    <w:rsid w:val="006F140B"/>
    <w:rsid w:val="00701639"/>
    <w:rsid w:val="00704C33"/>
    <w:rsid w:val="00705699"/>
    <w:rsid w:val="00755F57"/>
    <w:rsid w:val="007B38EB"/>
    <w:rsid w:val="007C370C"/>
    <w:rsid w:val="007F242B"/>
    <w:rsid w:val="008171B1"/>
    <w:rsid w:val="00820001"/>
    <w:rsid w:val="00820427"/>
    <w:rsid w:val="00877042"/>
    <w:rsid w:val="008C5A0E"/>
    <w:rsid w:val="008E45DF"/>
    <w:rsid w:val="009355BA"/>
    <w:rsid w:val="00944C08"/>
    <w:rsid w:val="00953D43"/>
    <w:rsid w:val="00954EF9"/>
    <w:rsid w:val="00957B5A"/>
    <w:rsid w:val="00960F84"/>
    <w:rsid w:val="009A0A91"/>
    <w:rsid w:val="009C1689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182"/>
    <w:rsid w:val="00AD6E6B"/>
    <w:rsid w:val="00B451AC"/>
    <w:rsid w:val="00B629A1"/>
    <w:rsid w:val="00B705C3"/>
    <w:rsid w:val="00B9178F"/>
    <w:rsid w:val="00C50F0E"/>
    <w:rsid w:val="00C650E6"/>
    <w:rsid w:val="00C810A3"/>
    <w:rsid w:val="00CA1C8D"/>
    <w:rsid w:val="00CA4BCD"/>
    <w:rsid w:val="00CE0E56"/>
    <w:rsid w:val="00D10BE7"/>
    <w:rsid w:val="00D54480"/>
    <w:rsid w:val="00D6698C"/>
    <w:rsid w:val="00D719AB"/>
    <w:rsid w:val="00D824D4"/>
    <w:rsid w:val="00E020A7"/>
    <w:rsid w:val="00E47F00"/>
    <w:rsid w:val="00E97E88"/>
    <w:rsid w:val="00EA0240"/>
    <w:rsid w:val="00EB4F05"/>
    <w:rsid w:val="00EB5044"/>
    <w:rsid w:val="00ED5BBA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Kop1">
    <w:name w:val="heading 1"/>
    <w:basedOn w:val="Standaard"/>
    <w:next w:val="Standaard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Kop2">
    <w:name w:val="heading 2"/>
    <w:basedOn w:val="Standaard"/>
    <w:next w:val="Standaard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mount">
    <w:name w:val="Amount"/>
    <w:basedOn w:val="Standaard"/>
    <w:rsid w:val="00304BC4"/>
    <w:pPr>
      <w:jc w:val="right"/>
    </w:pPr>
  </w:style>
  <w:style w:type="paragraph" w:customStyle="1" w:styleId="DateandNumber">
    <w:name w:val="Date and Number"/>
    <w:basedOn w:val="Standaard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Kop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Standaard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Standaard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Standaard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Standaard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ntekst">
    <w:name w:val="Balloon Text"/>
    <w:basedOn w:val="Standaard"/>
    <w:link w:val="BalloonTextChar"/>
    <w:rsid w:val="00820001"/>
    <w:rPr>
      <w:rFonts w:ascii="Tahoma" w:hAnsi="Tahoma" w:cs="Tahoma"/>
      <w:szCs w:val="16"/>
    </w:rPr>
  </w:style>
  <w:style w:type="character" w:customStyle="1" w:styleId="BalloonTextChar">
    <w:name w:val="Balloon Text Char"/>
    <w:basedOn w:val="Standaardalinea-lettertype"/>
    <w:link w:val="Ballontekst"/>
    <w:rsid w:val="0082000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Koptekst">
    <w:name w:val="header"/>
    <w:basedOn w:val="Standaard"/>
    <w:link w:val="HeaderChar"/>
    <w:rsid w:val="004C4F6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Standaardalinea-lettertype"/>
    <w:link w:val="Koptekst"/>
    <w:rsid w:val="004C4F6D"/>
    <w:rPr>
      <w:rFonts w:asciiTheme="minorHAnsi" w:hAnsiTheme="minorHAnsi"/>
      <w:sz w:val="16"/>
      <w:szCs w:val="24"/>
    </w:rPr>
  </w:style>
  <w:style w:type="paragraph" w:styleId="Voettekst">
    <w:name w:val="footer"/>
    <w:basedOn w:val="Standaard"/>
    <w:link w:val="FooterChar"/>
    <w:rsid w:val="004C4F6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Standaardalinea-lettertype"/>
    <w:link w:val="Voettekst"/>
    <w:rsid w:val="004C4F6D"/>
    <w:rPr>
      <w:rFonts w:asciiTheme="minorHAnsi" w:hAnsiTheme="minorHAnsi"/>
      <w:sz w:val="16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D54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eakers.net/pricewatch/418097/msi-z97s-sli-krait-edition.html" TargetMode="External"/><Relationship Id="rId13" Type="http://schemas.openxmlformats.org/officeDocument/2006/relationships/hyperlink" Target="http://tweakers.net/pricewatch/349126/cooler-master-gm-g550m.html" TargetMode="External"/><Relationship Id="rId18" Type="http://schemas.openxmlformats.org/officeDocument/2006/relationships/hyperlink" Target="http://tweakers.net/pricewatch/320536/madcatz-r-punt-a-punt-t-9-gloss-black.html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tweakers.net/pricewatch/335457/samsung-s24c350h-zwar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weakers.net/pricewatch/331491/noctua-nh-u14s.html" TargetMode="External"/><Relationship Id="rId17" Type="http://schemas.openxmlformats.org/officeDocument/2006/relationships/hyperlink" Target="http://tweakers.net/pricewatch/240503/sweex-71-external-usb-sound-card.html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tweakers.net/pricewatch/458308/cooler-master-mastercase-5.html" TargetMode="External"/><Relationship Id="rId20" Type="http://schemas.openxmlformats.org/officeDocument/2006/relationships/hyperlink" Target="http://tweakers.net/pricewatch/356171/asus-usb-ac56.html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weakers.net/pricewatch/325301/crucial-ballistix-bls2cp4g3d1609ds1s00ceu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tweakers.net/pricewatch/347909/wd-red-sata-6-gb-s-wd40efrx-4tb.html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tweakers.net/pricewatch/446993/intel-core-i3-4170-boxed.html" TargetMode="External"/><Relationship Id="rId19" Type="http://schemas.openxmlformats.org/officeDocument/2006/relationships/hyperlink" Target="http://tweakers.net/pricewatch/319306/logitech-g710+-brown-mechanical-gaming-keyboard-qwer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eakers.net/pricewatch/343321/fujitsu-geforce-605-1gb.html" TargetMode="External"/><Relationship Id="rId14" Type="http://schemas.openxmlformats.org/officeDocument/2006/relationships/hyperlink" Target="http://tweakers.net/pricewatch/391576/crucial-mx100-512gb.ht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nt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AB4157456B49CC9523211A9FDDB1C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423F4A-3A09-406C-8AE0-D051D741E8DC}"/>
      </w:docPartPr>
      <w:docPartBody>
        <w:p w:rsidR="00000000" w:rsidRDefault="005A4EC0">
          <w:pPr>
            <w:pStyle w:val="0AAB4157456B49CC9523211A9FDDB1CB"/>
          </w:pPr>
          <w:r w:rsidRPr="00246D34">
            <w:t>[Uw bedrijfsslogan]</w:t>
          </w:r>
        </w:p>
      </w:docPartBody>
    </w:docPart>
    <w:docPart>
      <w:docPartPr>
        <w:name w:val="6F8393B89FFF4E748333F225FFF286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72C32C-4E64-481B-9FB2-AE6ADB7D5D09}"/>
      </w:docPartPr>
      <w:docPartBody>
        <w:p w:rsidR="00000000" w:rsidRDefault="005A4EC0">
          <w:pPr>
            <w:pStyle w:val="6F8393B89FFF4E748333F225FFF28636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12015B11C22C41FE95DBFA1109EE3C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1A15F0-0723-4CE9-B395-250CD89EFA91}"/>
      </w:docPartPr>
      <w:docPartBody>
        <w:p w:rsidR="00000000" w:rsidRDefault="005A4EC0">
          <w:pPr>
            <w:pStyle w:val="12015B11C22C41FE95DBFA1109EE3C83"/>
          </w:pPr>
          <w:r w:rsidRPr="00246D34">
            <w:t>[100]</w:t>
          </w:r>
        </w:p>
      </w:docPartBody>
    </w:docPart>
    <w:docPart>
      <w:docPartPr>
        <w:name w:val="80B3904765324AD9AEC4A06CC86EA9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262509-F333-4A7E-96C1-3E45385291D3}"/>
      </w:docPartPr>
      <w:docPartBody>
        <w:p w:rsidR="00000000" w:rsidRDefault="005A4EC0">
          <w:pPr>
            <w:pStyle w:val="80B3904765324AD9AEC4A06CC86EA97A"/>
          </w:pPr>
          <w:r w:rsidRPr="00246D34">
            <w:rPr>
              <w:rStyle w:val="Tekstvantijdelijkeaanduiding"/>
            </w:rPr>
            <w:t>[</w:t>
          </w:r>
          <w:r w:rsidRPr="00246D34">
            <w:rPr>
              <w:rStyle w:val="Tekstvantijdelijkeaanduiding"/>
              <w:noProof/>
              <w:szCs w:val="24"/>
            </w:rPr>
            <w:t>Naam</w:t>
          </w:r>
          <w:r w:rsidRPr="00246D34">
            <w:rPr>
              <w:rStyle w:val="Tekstvantijdelijkeaanduiding"/>
            </w:rPr>
            <w:t>]</w:t>
          </w:r>
        </w:p>
      </w:docPartBody>
    </w:docPart>
    <w:docPart>
      <w:docPartPr>
        <w:name w:val="1263C16C79C84D5E852FD39186EB5D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A801A-8320-4D05-BD33-424C947F977F}"/>
      </w:docPartPr>
      <w:docPartBody>
        <w:p w:rsidR="00000000" w:rsidRDefault="005A4EC0">
          <w:pPr>
            <w:pStyle w:val="1263C16C79C84D5E852FD39186EB5D30"/>
          </w:pPr>
          <w:r w:rsidRPr="00246D34">
            <w:t>[</w:t>
          </w:r>
          <w:r w:rsidRPr="00246D34">
            <w:rPr>
              <w:noProof/>
              <w:szCs w:val="24"/>
            </w:rPr>
            <w:t>Bedrijfsnaam</w:t>
          </w:r>
          <w:r w:rsidRPr="00246D34">
            <w:t>]</w:t>
          </w:r>
        </w:p>
      </w:docPartBody>
    </w:docPart>
    <w:docPart>
      <w:docPartPr>
        <w:name w:val="CBD096ED95454C7C817D53DCDBD8007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929A69E-882C-4785-8CA4-D7F4E6D25ACA}"/>
      </w:docPartPr>
      <w:docPartBody>
        <w:p w:rsidR="00000000" w:rsidRDefault="005A4EC0">
          <w:pPr>
            <w:pStyle w:val="CBD096ED95454C7C817D53DCDBD80075"/>
          </w:pPr>
          <w:r w:rsidRPr="00246D34">
            <w:t>[</w:t>
          </w:r>
          <w:r w:rsidRPr="00246D34">
            <w:rPr>
              <w:noProof/>
              <w:szCs w:val="24"/>
            </w:rPr>
            <w:t>Adres</w:t>
          </w:r>
          <w:r w:rsidRPr="00246D34">
            <w:t>]</w:t>
          </w:r>
        </w:p>
      </w:docPartBody>
    </w:docPart>
    <w:docPart>
      <w:docPartPr>
        <w:name w:val="15BA21AB4FD94D70B65CA94C0ABD898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171AE4-EBF1-4E91-B881-4F8F25459409}"/>
      </w:docPartPr>
      <w:docPartBody>
        <w:p w:rsidR="00000000" w:rsidRDefault="005A4EC0">
          <w:pPr>
            <w:pStyle w:val="15BA21AB4FD94D70B65CA94C0ABD8984"/>
          </w:pPr>
          <w:r w:rsidRPr="00246D34">
            <w:rPr>
              <w:rStyle w:val="Tekstvantijdelijkeaanduiding"/>
            </w:rPr>
            <w:t>[</w:t>
          </w:r>
          <w:r w:rsidRPr="00246D34">
            <w:rPr>
              <w:rStyle w:val="Tekstvantijdelijkeaanduiding"/>
              <w:noProof/>
              <w:szCs w:val="24"/>
            </w:rPr>
            <w:t>Postcode, plaats</w:t>
          </w:r>
          <w:r w:rsidRPr="00246D34">
            <w:rPr>
              <w:rStyle w:val="Tekstvantijdelijkeaanduiding"/>
            </w:rPr>
            <w:t>]</w:t>
          </w:r>
        </w:p>
      </w:docPartBody>
    </w:docPart>
    <w:docPart>
      <w:docPartPr>
        <w:name w:val="451AE808A11841D8BE627A8B516D25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27826E8-8DB0-4190-BAF6-096E43221E0F}"/>
      </w:docPartPr>
      <w:docPartBody>
        <w:p w:rsidR="00000000" w:rsidRDefault="005A4EC0">
          <w:pPr>
            <w:pStyle w:val="451AE808A11841D8BE627A8B516D2564"/>
          </w:pPr>
          <w:r w:rsidRPr="00246D34">
            <w:t>[</w:t>
          </w:r>
          <w:r w:rsidRPr="00246D34">
            <w:rPr>
              <w:noProof/>
              <w:szCs w:val="24"/>
            </w:rPr>
            <w:t>Telefoon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C0"/>
    <w:rsid w:val="005A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AAB4157456B49CC9523211A9FDDB1CB">
    <w:name w:val="0AAB4157456B49CC9523211A9FDDB1CB"/>
  </w:style>
  <w:style w:type="paragraph" w:customStyle="1" w:styleId="6F8393B89FFF4E748333F225FFF28636">
    <w:name w:val="6F8393B89FFF4E748333F225FFF28636"/>
  </w:style>
  <w:style w:type="paragraph" w:customStyle="1" w:styleId="12015B11C22C41FE95DBFA1109EE3C83">
    <w:name w:val="12015B11C22C41FE95DBFA1109EE3C83"/>
  </w:style>
  <w:style w:type="paragraph" w:customStyle="1" w:styleId="2603057B870E494CB065B6E02E82EEBF">
    <w:name w:val="2603057B870E494CB065B6E02E82EEBF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0B3904765324AD9AEC4A06CC86EA97A">
    <w:name w:val="80B3904765324AD9AEC4A06CC86EA97A"/>
  </w:style>
  <w:style w:type="paragraph" w:customStyle="1" w:styleId="1263C16C79C84D5E852FD39186EB5D30">
    <w:name w:val="1263C16C79C84D5E852FD39186EB5D30"/>
  </w:style>
  <w:style w:type="paragraph" w:customStyle="1" w:styleId="CBD096ED95454C7C817D53DCDBD80075">
    <w:name w:val="CBD096ED95454C7C817D53DCDBD80075"/>
  </w:style>
  <w:style w:type="paragraph" w:customStyle="1" w:styleId="15BA21AB4FD94D70B65CA94C0ABD8984">
    <w:name w:val="15BA21AB4FD94D70B65CA94C0ABD8984"/>
  </w:style>
  <w:style w:type="paragraph" w:customStyle="1" w:styleId="451AE808A11841D8BE627A8B516D2564">
    <w:name w:val="451AE808A11841D8BE627A8B516D2564"/>
  </w:style>
  <w:style w:type="paragraph" w:customStyle="1" w:styleId="05FDB6F4DAF44E8EB44B96C01C5EF581">
    <w:name w:val="05FDB6F4DAF44E8EB44B96C01C5EF581"/>
  </w:style>
  <w:style w:type="paragraph" w:customStyle="1" w:styleId="A65D87BC241C4403A77531FCE09F73F7">
    <w:name w:val="A65D87BC241C4403A77531FCE09F73F7"/>
  </w:style>
  <w:style w:type="paragraph" w:customStyle="1" w:styleId="5828816AFE1E4EC09713FF3C4F1FD336">
    <w:name w:val="5828816AFE1E4EC09713FF3C4F1FD336"/>
  </w:style>
  <w:style w:type="paragraph" w:customStyle="1" w:styleId="6D9D2FDAC5E44CD5972F7568052B18EA">
    <w:name w:val="6D9D2FDAC5E44CD5972F7568052B18EA"/>
  </w:style>
  <w:style w:type="paragraph" w:customStyle="1" w:styleId="9B1DFC318A124131A6E4D762BC34517E">
    <w:name w:val="9B1DFC318A124131A6E4D762BC34517E"/>
  </w:style>
  <w:style w:type="paragraph" w:customStyle="1" w:styleId="0989F2E0DDF040B794BF9E95C7819711">
    <w:name w:val="0989F2E0DDF040B794BF9E95C7819711"/>
  </w:style>
  <w:style w:type="paragraph" w:customStyle="1" w:styleId="2C905EDDE33D4F49A120DA1F31EAC158">
    <w:name w:val="2C905EDDE33D4F49A120DA1F31EAC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EBE8AD-8C20-41E8-96BB-0C9AE41AA9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Verkoopofferte (groen ontwerp)</Template>
  <TotalTime>0</TotalTime>
  <Pages>1</Pages>
  <Words>425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2015-09-18T20:55:00Z</dcterms:created>
  <dcterms:modified xsi:type="dcterms:W3CDTF">2015-09-18T21:25:00Z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